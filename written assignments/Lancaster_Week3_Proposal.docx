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21193" w14:textId="7B17EBAF" w:rsidR="0037503A" w:rsidRPr="0037503A" w:rsidRDefault="0037503A" w:rsidP="0037503A">
      <w:pPr>
        <w:pStyle w:val="Title"/>
      </w:pPr>
      <w:r>
        <w:t>Amy Lancaster</w:t>
      </w:r>
      <w:r>
        <w:br/>
        <w:t>Proposal for Services</w:t>
      </w:r>
    </w:p>
    <w:p w14:paraId="43324C91" w14:textId="47A42726" w:rsidR="001273C1" w:rsidRDefault="0037503A">
      <w:pPr>
        <w:pStyle w:val="Subtitle"/>
      </w:pPr>
      <w:r>
        <w:t>For Fur Friends</w:t>
      </w:r>
    </w:p>
    <w:p w14:paraId="657C5FFD" w14:textId="2916B03D" w:rsidR="001273C1" w:rsidRDefault="000827B9" w:rsidP="00EB0594">
      <w:pPr>
        <w:pStyle w:val="Heading1"/>
      </w:pPr>
      <w:sdt>
        <w:sdtPr>
          <w:alias w:val="Overview:"/>
          <w:tag w:val="Overview:"/>
          <w:id w:val="-1324508684"/>
          <w:placeholder>
            <w:docPart w:val="1DB2040FE336BC4DAACB4EA9F0D8EF2C"/>
          </w:placeholder>
          <w:temporary/>
          <w:showingPlcHdr/>
          <w15:appearance w15:val="hidden"/>
        </w:sdtPr>
        <w:sdtEndPr/>
        <w:sdtContent>
          <w:r w:rsidR="00386778">
            <w:t>Overview</w:t>
          </w:r>
        </w:sdtContent>
      </w:sdt>
    </w:p>
    <w:p w14:paraId="6F7B4FD0" w14:textId="196990E8" w:rsidR="001273C1" w:rsidRDefault="000827B9">
      <w:sdt>
        <w:sdtPr>
          <w:alias w:val="Your Company name:"/>
          <w:tag w:val="Your Company name:"/>
          <w:id w:val="-1319412129"/>
          <w:placeholder>
            <w:docPart w:val="74BBE3CB1F1DD948BB737F128DB29C73"/>
          </w:placeholder>
          <w:dataBinding w:prefixMappings="xmlns:ns0='http://schemas.openxmlformats.org/officeDocument/2006/extended-properties' " w:xpath="/ns0:Properties[1]/ns0:Company[1]" w:storeItemID="{6668398D-A668-4E3E-A5EB-62B293D839F1}"/>
          <w15:appearance w15:val="hidden"/>
          <w:text/>
        </w:sdtPr>
        <w:sdtEndPr/>
        <w:sdtContent>
          <w:r w:rsidR="00EB0594">
            <w:t>Amy Lancaster</w:t>
          </w:r>
        </w:sdtContent>
      </w:sdt>
      <w:r w:rsidR="00C16778">
        <w:t xml:space="preserve"> </w:t>
      </w:r>
      <w:sdt>
        <w:sdtPr>
          <w:alias w:val="Enter description:"/>
          <w:tag w:val="Enter description:"/>
          <w:id w:val="-1101337332"/>
          <w:placeholder>
            <w:docPart w:val="60D18A38FC7C2A499111DCFF1734B185"/>
          </w:placeholder>
          <w:temporary/>
          <w:showingPlcHdr/>
          <w15:appearance w15:val="hidden"/>
        </w:sdtPr>
        <w:sdtEndPr/>
        <w:sdtContent>
          <w:r w:rsidR="00386778">
            <w:t>is pleased to submit this proposal for services to support</w:t>
          </w:r>
        </w:sdtContent>
      </w:sdt>
      <w:r w:rsidR="00386778">
        <w:t xml:space="preserve"> </w:t>
      </w:r>
      <w:sdt>
        <w:sdtPr>
          <w:alias w:val="Client name:"/>
          <w:tag w:val="Client name:"/>
          <w:id w:val="-1704244616"/>
          <w:placeholder>
            <w:docPart w:val="9678AE0A4448034580CDA2EE8D983F88"/>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B0594">
            <w:t>Fur Friends</w:t>
          </w:r>
        </w:sdtContent>
      </w:sdt>
      <w:r w:rsidR="00C16778">
        <w:t xml:space="preserve"> </w:t>
      </w:r>
      <w:r w:rsidR="00EB0594">
        <w:t>in achieving its goals for improving customer service and online presence by</w:t>
      </w:r>
      <w:r w:rsidR="00386778">
        <w:t xml:space="preserve"> </w:t>
      </w:r>
      <w:r w:rsidR="00EB0594">
        <w:t>providing a complete website re-design per the guidelines in this proposal and contract.</w:t>
      </w:r>
    </w:p>
    <w:p w14:paraId="2C9364A3" w14:textId="23F96D98" w:rsidR="001273C1" w:rsidRDefault="000827B9" w:rsidP="00EB0594">
      <w:pPr>
        <w:pStyle w:val="Heading2"/>
      </w:pPr>
      <w:sdt>
        <w:sdtPr>
          <w:alias w:val="The Objective:"/>
          <w:tag w:val="The Objective:"/>
          <w:id w:val="-75594084"/>
          <w:placeholder>
            <w:docPart w:val="C58CC16D67A2F34392C1188927B67643"/>
          </w:placeholder>
          <w:temporary/>
          <w:showingPlcHdr/>
          <w15:appearance w15:val="hidden"/>
        </w:sdtPr>
        <w:sdtEndPr/>
        <w:sdtContent>
          <w:r w:rsidR="00386778">
            <w:t>The Objective</w:t>
          </w:r>
        </w:sdtContent>
      </w:sdt>
    </w:p>
    <w:p w14:paraId="2D889B0E" w14:textId="4E1A3DDD" w:rsidR="001273C1" w:rsidRDefault="000827B9">
      <w:pPr>
        <w:pStyle w:val="ListBullet"/>
      </w:pPr>
      <w:sdt>
        <w:sdtPr>
          <w:alias w:val="Need #1:"/>
          <w:tag w:val="Need #1:"/>
          <w:id w:val="890539782"/>
          <w:placeholder>
            <w:docPart w:val="380B1057A6A5A94693C6AC59F83F98C5"/>
          </w:placeholder>
          <w:temporary/>
          <w:showingPlcHdr/>
          <w15:appearance w15:val="hidden"/>
        </w:sdtPr>
        <w:sdtEndPr/>
        <w:sdtContent>
          <w:r w:rsidR="00386778" w:rsidRPr="00294D12">
            <w:rPr>
              <w:b/>
              <w:bCs/>
            </w:rPr>
            <w:t>Need #1:</w:t>
          </w:r>
        </w:sdtContent>
      </w:sdt>
      <w:r w:rsidR="00C16778">
        <w:t xml:space="preserve"> </w:t>
      </w:r>
      <w:r w:rsidR="00EB0594">
        <w:t>Allow the board and staff to quickly upload photos and descriptions of animals available for adoption;</w:t>
      </w:r>
    </w:p>
    <w:p w14:paraId="6CB139C1" w14:textId="77B93E2B" w:rsidR="001273C1" w:rsidRDefault="000827B9">
      <w:pPr>
        <w:pStyle w:val="ListBullet"/>
      </w:pPr>
      <w:sdt>
        <w:sdtPr>
          <w:alias w:val="Need #2:"/>
          <w:tag w:val="Need #2:"/>
          <w:id w:val="1973086966"/>
          <w:placeholder>
            <w:docPart w:val="63BCD9F3A9EE7C42B0FE591022684181"/>
          </w:placeholder>
          <w:temporary/>
          <w:showingPlcHdr/>
          <w15:appearance w15:val="hidden"/>
        </w:sdtPr>
        <w:sdtEndPr/>
        <w:sdtContent>
          <w:r w:rsidR="00386778" w:rsidRPr="00294D12">
            <w:rPr>
              <w:b/>
              <w:bCs/>
            </w:rPr>
            <w:t>Need #2:</w:t>
          </w:r>
        </w:sdtContent>
      </w:sdt>
      <w:r w:rsidR="00C16778">
        <w:t xml:space="preserve"> </w:t>
      </w:r>
      <w:r w:rsidR="00EB0594">
        <w:t>Increase community awareness (volunteer opportunities, animal health and welfare, i.e. the importance of spaying/neutering pets);</w:t>
      </w:r>
    </w:p>
    <w:p w14:paraId="6601A0DD" w14:textId="1D9CF2AE" w:rsidR="001273C1" w:rsidRDefault="000827B9">
      <w:pPr>
        <w:pStyle w:val="ListBullet"/>
      </w:pPr>
      <w:sdt>
        <w:sdtPr>
          <w:alias w:val="Need #3:"/>
          <w:tag w:val="Need #3:"/>
          <w:id w:val="-580906833"/>
          <w:placeholder>
            <w:docPart w:val="852D3B4FD8BF1D4C8C5F6CC6E9E0077C"/>
          </w:placeholder>
          <w:temporary/>
          <w:showingPlcHdr/>
          <w15:appearance w15:val="hidden"/>
        </w:sdtPr>
        <w:sdtEndPr/>
        <w:sdtContent>
          <w:r w:rsidR="00386778" w:rsidRPr="00294D12">
            <w:rPr>
              <w:b/>
              <w:bCs/>
            </w:rPr>
            <w:t>Need #3:</w:t>
          </w:r>
        </w:sdtContent>
      </w:sdt>
      <w:r w:rsidR="00C16778">
        <w:t xml:space="preserve"> </w:t>
      </w:r>
      <w:r w:rsidR="00EB0594">
        <w:t>Increase donations.</w:t>
      </w:r>
    </w:p>
    <w:p w14:paraId="09A1EECC" w14:textId="6673E262" w:rsidR="001273C1" w:rsidRDefault="000827B9" w:rsidP="00EB0594">
      <w:pPr>
        <w:pStyle w:val="Heading2"/>
      </w:pPr>
      <w:sdt>
        <w:sdtPr>
          <w:alias w:val="The Opportunity:"/>
          <w:tag w:val="The Opportunity:"/>
          <w:id w:val="295649087"/>
          <w:placeholder>
            <w:docPart w:val="C923340ED4407444B7C50E627872D4C7"/>
          </w:placeholder>
          <w:temporary/>
          <w:showingPlcHdr/>
          <w15:appearance w15:val="hidden"/>
        </w:sdtPr>
        <w:sdtEndPr/>
        <w:sdtContent>
          <w:r w:rsidR="00386778">
            <w:t>The Opportunity</w:t>
          </w:r>
        </w:sdtContent>
      </w:sdt>
    </w:p>
    <w:p w14:paraId="2452C507" w14:textId="71A97DF8" w:rsidR="001273C1" w:rsidRDefault="000827B9">
      <w:pPr>
        <w:pStyle w:val="ListBullet"/>
      </w:pPr>
      <w:sdt>
        <w:sdtPr>
          <w:alias w:val="Goal #1:"/>
          <w:tag w:val="Goal #1:"/>
          <w:id w:val="1034073029"/>
          <w:placeholder>
            <w:docPart w:val="FEB2CF9E2A68D54C948BED79C1B35C4E"/>
          </w:placeholder>
          <w:temporary/>
          <w:showingPlcHdr/>
          <w15:appearance w15:val="hidden"/>
        </w:sdtPr>
        <w:sdtEndPr/>
        <w:sdtContent>
          <w:r w:rsidR="00386778" w:rsidRPr="00294D12">
            <w:rPr>
              <w:b/>
              <w:bCs/>
            </w:rPr>
            <w:t>Goal #1:</w:t>
          </w:r>
        </w:sdtContent>
      </w:sdt>
      <w:r w:rsidR="00C16778">
        <w:t xml:space="preserve"> </w:t>
      </w:r>
      <w:r w:rsidR="00EB0594">
        <w:t>To create a simple, easy-to-navigate back-end platform with which board and staff can use to create animal adoption listing quickly as they come in, as well as to provide high-quality images;</w:t>
      </w:r>
    </w:p>
    <w:p w14:paraId="165D6ADF" w14:textId="2D19FB95" w:rsidR="001273C1" w:rsidRDefault="000827B9">
      <w:pPr>
        <w:pStyle w:val="ListBullet"/>
      </w:pPr>
      <w:sdt>
        <w:sdtPr>
          <w:rPr>
            <w:b/>
            <w:bCs/>
          </w:rPr>
          <w:alias w:val="Goal #2:"/>
          <w:tag w:val="Goal #2:"/>
          <w:id w:val="173073365"/>
          <w:placeholder>
            <w:docPart w:val="1BC03CFF13DF324DAA8363DEF586AC77"/>
          </w:placeholder>
          <w:temporary/>
          <w:showingPlcHdr/>
          <w15:appearance w15:val="hidden"/>
        </w:sdtPr>
        <w:sdtEndPr/>
        <w:sdtContent>
          <w:r w:rsidR="00386778" w:rsidRPr="00294D12">
            <w:rPr>
              <w:b/>
              <w:bCs/>
            </w:rPr>
            <w:t>Goal #2:</w:t>
          </w:r>
        </w:sdtContent>
      </w:sdt>
      <w:r w:rsidR="00C16778">
        <w:t xml:space="preserve"> </w:t>
      </w:r>
      <w:r w:rsidR="00EB0594">
        <w:t>Incorporate links to Fur Friends’ social media, as well as community service and volunteer events either sponsored by or hosted by Fur Friends;</w:t>
      </w:r>
    </w:p>
    <w:p w14:paraId="18D9B1E0" w14:textId="20AA3711" w:rsidR="001273C1" w:rsidRDefault="000827B9">
      <w:pPr>
        <w:pStyle w:val="ListBullet"/>
      </w:pPr>
      <w:sdt>
        <w:sdtPr>
          <w:alias w:val="Goal #3:"/>
          <w:tag w:val="Goal #3:"/>
          <w:id w:val="1581246031"/>
          <w:placeholder>
            <w:docPart w:val="D269A2E108A9E245819DBA8E6B1CE239"/>
          </w:placeholder>
          <w:temporary/>
          <w:showingPlcHdr/>
          <w15:appearance w15:val="hidden"/>
        </w:sdtPr>
        <w:sdtEndPr/>
        <w:sdtContent>
          <w:r w:rsidR="00386778" w:rsidRPr="00294D12">
            <w:rPr>
              <w:b/>
              <w:bCs/>
            </w:rPr>
            <w:t>Goal #3:</w:t>
          </w:r>
        </w:sdtContent>
      </w:sdt>
      <w:r w:rsidR="00C16778">
        <w:t xml:space="preserve"> </w:t>
      </w:r>
      <w:r w:rsidR="007E37E6">
        <w:t>Create a donation portal on the site; m</w:t>
      </w:r>
      <w:r w:rsidR="00EB0594">
        <w:t>onitor traffic to the website and amount of donations received via the website.</w:t>
      </w:r>
    </w:p>
    <w:p w14:paraId="0D9A60EA" w14:textId="0DE51C84" w:rsidR="001273C1" w:rsidRDefault="000827B9" w:rsidP="007E37E6">
      <w:pPr>
        <w:pStyle w:val="Heading2"/>
      </w:pPr>
      <w:sdt>
        <w:sdtPr>
          <w:alias w:val="The Solution:"/>
          <w:tag w:val="The Solution:"/>
          <w:id w:val="494454261"/>
          <w:placeholder>
            <w:docPart w:val="70BD60B4D55C3840917508B64DB16CC0"/>
          </w:placeholder>
          <w:temporary/>
          <w:showingPlcHdr/>
          <w15:appearance w15:val="hidden"/>
        </w:sdtPr>
        <w:sdtEndPr/>
        <w:sdtContent>
          <w:r w:rsidR="00386778">
            <w:t>The Solution</w:t>
          </w:r>
        </w:sdtContent>
      </w:sdt>
    </w:p>
    <w:p w14:paraId="7684B87D" w14:textId="36F83393" w:rsidR="001273C1" w:rsidRDefault="000827B9">
      <w:pPr>
        <w:pStyle w:val="ListBullet"/>
      </w:pPr>
      <w:sdt>
        <w:sdtPr>
          <w:alias w:val="Recommendation #1:"/>
          <w:tag w:val="Recommendation #1:"/>
          <w:id w:val="1128045340"/>
          <w:placeholder>
            <w:docPart w:val="72207F6D136BD7428AF56E8B96A8DCD6"/>
          </w:placeholder>
          <w:temporary/>
          <w:showingPlcHdr/>
          <w15:appearance w15:val="hidden"/>
        </w:sdtPr>
        <w:sdtEndPr/>
        <w:sdtContent>
          <w:r w:rsidR="00386778" w:rsidRPr="00294D12">
            <w:rPr>
              <w:b/>
              <w:bCs/>
            </w:rPr>
            <w:t>Recommendation #1:</w:t>
          </w:r>
        </w:sdtContent>
      </w:sdt>
      <w:r w:rsidR="00C16778">
        <w:t xml:space="preserve"> </w:t>
      </w:r>
      <w:r w:rsidR="00212A0E">
        <w:t>Redesign the front and back of the website to allow staff to easily upload photos and information about the pets. The front-end will beautifully display these listings in an easy-to-navigate manner for the users;</w:t>
      </w:r>
    </w:p>
    <w:p w14:paraId="5CA683B0" w14:textId="265B9BA6" w:rsidR="001273C1" w:rsidRDefault="000827B9">
      <w:pPr>
        <w:pStyle w:val="ListBullet"/>
      </w:pPr>
      <w:sdt>
        <w:sdtPr>
          <w:alias w:val="Recommendation #2:"/>
          <w:tag w:val="Recommendation #2:"/>
          <w:id w:val="-1346548688"/>
          <w:placeholder>
            <w:docPart w:val="370057CBCD7FE44082D9666743BBEE75"/>
          </w:placeholder>
          <w:temporary/>
          <w:showingPlcHdr/>
          <w15:appearance w15:val="hidden"/>
        </w:sdtPr>
        <w:sdtEndPr/>
        <w:sdtContent>
          <w:r w:rsidR="00386778" w:rsidRPr="00294D12">
            <w:rPr>
              <w:b/>
              <w:bCs/>
            </w:rPr>
            <w:t>Recommendation #2:</w:t>
          </w:r>
        </w:sdtContent>
      </w:sdt>
      <w:r w:rsidR="00C16778">
        <w:t xml:space="preserve"> </w:t>
      </w:r>
      <w:r w:rsidR="00212A0E">
        <w:t xml:space="preserve">Update and link the social media accounts to the header and the footer of the website, as well as create a robust section listing volunteer opportunities and services, as well as create a blog section </w:t>
      </w:r>
      <w:r w:rsidR="007E37E6">
        <w:t>for staff to post self-written articles and resources for community awareness;</w:t>
      </w:r>
    </w:p>
    <w:p w14:paraId="3339AD7F" w14:textId="4BC0FF41" w:rsidR="00EB0594" w:rsidRDefault="000827B9" w:rsidP="00EB0594">
      <w:pPr>
        <w:pStyle w:val="ListBullet"/>
      </w:pPr>
      <w:sdt>
        <w:sdtPr>
          <w:rPr>
            <w:b/>
            <w:bCs/>
          </w:rPr>
          <w:alias w:val="Recommendation #3:"/>
          <w:tag w:val="Recommendation #3:"/>
          <w:id w:val="375286317"/>
          <w:placeholder>
            <w:docPart w:val="E8CD159D11ABE54394DD445FF8BED243"/>
          </w:placeholder>
          <w:temporary/>
          <w:showingPlcHdr/>
          <w15:appearance w15:val="hidden"/>
        </w:sdtPr>
        <w:sdtEndPr/>
        <w:sdtContent>
          <w:r w:rsidR="00386778" w:rsidRPr="00294D12">
            <w:rPr>
              <w:b/>
              <w:bCs/>
            </w:rPr>
            <w:t>Recommendation #3:</w:t>
          </w:r>
        </w:sdtContent>
      </w:sdt>
      <w:r w:rsidR="00C16778">
        <w:t xml:space="preserve"> </w:t>
      </w:r>
      <w:r w:rsidR="007E37E6">
        <w:t>Create a form for people to donate directly on the website; connect the website to Google Analytics or a similar analytic tracking service and keep track of donations and traffic for 3 months to see if there is a healthy progression in both.</w:t>
      </w:r>
    </w:p>
    <w:p w14:paraId="120275EB" w14:textId="2983AEEC" w:rsidR="001273C1" w:rsidRDefault="000827B9" w:rsidP="007E37E6">
      <w:pPr>
        <w:pStyle w:val="Heading1"/>
      </w:pPr>
      <w:sdt>
        <w:sdtPr>
          <w:alias w:val="Our Proposal:"/>
          <w:tag w:val="Our Proposal:"/>
          <w:id w:val="-924729588"/>
          <w:placeholder>
            <w:docPart w:val="F1CADCAE37935B4292103F1B0DF09756"/>
          </w:placeholder>
          <w:temporary/>
          <w:showingPlcHdr/>
          <w15:appearance w15:val="hidden"/>
        </w:sdtPr>
        <w:sdtEndPr/>
        <w:sdtContent>
          <w:r w:rsidR="00386778">
            <w:t>Our Proposal</w:t>
          </w:r>
        </w:sdtContent>
      </w:sdt>
    </w:p>
    <w:p w14:paraId="57C2B3F3" w14:textId="5EDCAA6D" w:rsidR="001273C1" w:rsidRDefault="007E37E6">
      <w:r>
        <w:t>Fur Friends has managed to, for the majority of their time being in service, keep a semblance of an online presence. They would like to, however, increase that online presence and create a place in their corner of the Internet for animal lovers to quickly and easily find their “</w:t>
      </w:r>
      <w:proofErr w:type="spellStart"/>
      <w:r>
        <w:t>furever</w:t>
      </w:r>
      <w:proofErr w:type="spellEnd"/>
      <w:r>
        <w:t>” friend. Fur Friends also wants to strive to be a source of education for new and old pet-owners alike, as well as list resources for those wanting to take their love of animals further and give back to the community.</w:t>
      </w:r>
    </w:p>
    <w:p w14:paraId="5282EDFD" w14:textId="1628F0F8" w:rsidR="007E37E6" w:rsidRDefault="007E37E6">
      <w:r>
        <w:lastRenderedPageBreak/>
        <w:t>Amy Lancaster proposes that, with the above outlined goals and changes, Fur Friends will see an increase in donations, community action and service, and, above all, an increase in pet adoptions. Staff will be able to easily upload and edit animal adoption listings, add volunteer and community events to the site, post educational information that can be readily shared on social media, and see an increase in traffic and donations overall to their site.</w:t>
      </w:r>
    </w:p>
    <w:p w14:paraId="3255F949" w14:textId="59D2C56B" w:rsidR="001273C1" w:rsidRDefault="000827B9" w:rsidP="00294D12">
      <w:pPr>
        <w:pStyle w:val="Heading2"/>
      </w:pPr>
      <w:sdt>
        <w:sdtPr>
          <w:alias w:val="Rationale:"/>
          <w:tag w:val="Rationale:"/>
          <w:id w:val="-2092695705"/>
          <w:placeholder>
            <w:docPart w:val="2C461D181FDCDE47A3DA44D9BC3A7487"/>
          </w:placeholder>
          <w:temporary/>
          <w:showingPlcHdr/>
          <w15:appearance w15:val="hidden"/>
        </w:sdtPr>
        <w:sdtEndPr/>
        <w:sdtContent>
          <w:r w:rsidR="00FC68B0">
            <w:t>Rationale</w:t>
          </w:r>
        </w:sdtContent>
      </w:sdt>
    </w:p>
    <w:p w14:paraId="27493492" w14:textId="77777777" w:rsidR="001273C1" w:rsidRDefault="000827B9">
      <w:pPr>
        <w:pStyle w:val="ListBullet"/>
      </w:pPr>
      <w:sdt>
        <w:sdtPr>
          <w:alias w:val="Enter List Item 1:"/>
          <w:tag w:val="Enter List Item 1:"/>
          <w:id w:val="-1963877511"/>
          <w:placeholder>
            <w:docPart w:val="61EC46243A7D7C428DE899B53A7EBA64"/>
          </w:placeholder>
          <w:temporary/>
          <w:showingPlcHdr/>
          <w15:appearance w15:val="hidden"/>
        </w:sdtPr>
        <w:sdtEndPr/>
        <w:sdtContent>
          <w:r w:rsidR="00FC68B0">
            <w:t>Research</w:t>
          </w:r>
        </w:sdtContent>
      </w:sdt>
    </w:p>
    <w:p w14:paraId="3E7290B8" w14:textId="77777777" w:rsidR="001273C1" w:rsidRDefault="000827B9">
      <w:pPr>
        <w:pStyle w:val="ListBullet"/>
      </w:pPr>
      <w:sdt>
        <w:sdtPr>
          <w:alias w:val="Enter List Item 2:"/>
          <w:tag w:val="Enter List Item 2:"/>
          <w:id w:val="-1511826398"/>
          <w:placeholder>
            <w:docPart w:val="EE6E277DC5A7D142B5A6385EE8810FB1"/>
          </w:placeholder>
          <w:temporary/>
          <w:showingPlcHdr/>
          <w15:appearance w15:val="hidden"/>
        </w:sdtPr>
        <w:sdtEndPr/>
        <w:sdtContent>
          <w:r w:rsidR="00FC68B0">
            <w:t>Market opportunities</w:t>
          </w:r>
        </w:sdtContent>
      </w:sdt>
    </w:p>
    <w:p w14:paraId="4C26A7DA" w14:textId="77777777" w:rsidR="001273C1" w:rsidRDefault="000827B9">
      <w:pPr>
        <w:pStyle w:val="ListBullet"/>
      </w:pPr>
      <w:sdt>
        <w:sdtPr>
          <w:alias w:val="Enter List Item 3:"/>
          <w:tag w:val="Enter List Item 3:"/>
          <w:id w:val="-2006889026"/>
          <w:placeholder>
            <w:docPart w:val="879619E46B17D141A97863BDA175EBBE"/>
          </w:placeholder>
          <w:temporary/>
          <w:showingPlcHdr/>
          <w15:appearance w15:val="hidden"/>
        </w:sdtPr>
        <w:sdtEndPr/>
        <w:sdtContent>
          <w:r w:rsidR="00FC68B0">
            <w:t>Alignment with mission</w:t>
          </w:r>
        </w:sdtContent>
      </w:sdt>
    </w:p>
    <w:p w14:paraId="02023B34" w14:textId="77777777" w:rsidR="001273C1" w:rsidRDefault="000827B9">
      <w:pPr>
        <w:pStyle w:val="ListBullet"/>
      </w:pPr>
      <w:sdt>
        <w:sdtPr>
          <w:alias w:val="Enter List Item 4:"/>
          <w:tag w:val="Enter List Item 4:"/>
          <w:id w:val="680319139"/>
          <w:placeholder>
            <w:docPart w:val="AF89AA7692A05C4B8726FF25242D5CA2"/>
          </w:placeholder>
          <w:temporary/>
          <w:showingPlcHdr/>
          <w15:appearance w15:val="hidden"/>
        </w:sdtPr>
        <w:sdtEndPr/>
        <w:sdtContent>
          <w:r w:rsidR="00FC68B0">
            <w:t>Current resources/technology</w:t>
          </w:r>
        </w:sdtContent>
      </w:sdt>
    </w:p>
    <w:p w14:paraId="2AA5E7AC" w14:textId="77777777" w:rsidR="001273C1" w:rsidRDefault="000827B9">
      <w:pPr>
        <w:pStyle w:val="Heading2"/>
      </w:pPr>
      <w:sdt>
        <w:sdtPr>
          <w:alias w:val="Execution Strategy:"/>
          <w:tag w:val="Execution Strategy:"/>
          <w:id w:val="-738408525"/>
          <w:placeholder>
            <w:docPart w:val="331BB2AFC646004E9EFC969F5F2C16A3"/>
          </w:placeholder>
          <w:temporary/>
          <w:showingPlcHdr/>
          <w15:appearance w15:val="hidden"/>
        </w:sdtPr>
        <w:sdtEndPr/>
        <w:sdtContent>
          <w:r w:rsidR="00FC68B0">
            <w:t>Execution Strategy</w:t>
          </w:r>
        </w:sdtContent>
      </w:sdt>
    </w:p>
    <w:p w14:paraId="5D560E63" w14:textId="257AE348" w:rsidR="001273C1" w:rsidRDefault="000827B9" w:rsidP="001F4D37">
      <w:sdt>
        <w:sdtPr>
          <w:alias w:val="Enter description:"/>
          <w:tag w:val="Enter description:"/>
          <w:id w:val="-2084906272"/>
          <w:placeholder>
            <w:docPart w:val="8CB7248639B1F74D84DCA2AFE7108341"/>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46716BB31D6E294A99C5D16B6B210755"/>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p w14:paraId="4972D0F8" w14:textId="77777777" w:rsidR="001273C1" w:rsidRDefault="000827B9">
      <w:pPr>
        <w:pStyle w:val="Heading2"/>
      </w:pPr>
      <w:sdt>
        <w:sdtPr>
          <w:alias w:val="Technical/Project Approach:"/>
          <w:tag w:val="Technical/Project Approach:"/>
          <w:id w:val="38019945"/>
          <w:placeholder>
            <w:docPart w:val="C0A11D8189489E41B926E7C7296646C8"/>
          </w:placeholder>
          <w:temporary/>
          <w:showingPlcHdr/>
          <w15:appearance w15:val="hidden"/>
        </w:sdtPr>
        <w:sdtEndPr/>
        <w:sdtContent>
          <w:r w:rsidR="00FC68B0">
            <w:t>Technical/Project Approach</w:t>
          </w:r>
        </w:sdtContent>
      </w:sdt>
    </w:p>
    <w:p w14:paraId="10FB07DC" w14:textId="40A81787" w:rsidR="001273C1" w:rsidRDefault="001F4D37" w:rsidP="001F4D37">
      <w:pPr>
        <w:pStyle w:val="ListParagraph"/>
        <w:numPr>
          <w:ilvl w:val="0"/>
          <w:numId w:val="14"/>
        </w:numPr>
      </w:pPr>
      <w:r>
        <w:t>Fur Friends and Amy Lancaster will touch base weekly, via phone call, or in person, to go over goals and timeline for the week and to address any issues or changes;</w:t>
      </w:r>
    </w:p>
    <w:p w14:paraId="0B9B5AD5" w14:textId="602E7044" w:rsidR="001F4D37" w:rsidRDefault="001F4D37" w:rsidP="001F4D37">
      <w:pPr>
        <w:pStyle w:val="ListParagraph"/>
        <w:numPr>
          <w:ilvl w:val="0"/>
          <w:numId w:val="14"/>
        </w:numPr>
      </w:pPr>
      <w:r>
        <w:t>Amy Lancaster will start by researching the three websites given as examples via the Fur Friends’ fax, gathering information on sources they use that will best fit the overall goals of Fur Friends;</w:t>
      </w:r>
    </w:p>
    <w:p w14:paraId="7095D3A4" w14:textId="27F00FD4" w:rsidR="001F4D37" w:rsidRDefault="001F4D37" w:rsidP="001F4D37">
      <w:pPr>
        <w:pStyle w:val="ListParagraph"/>
        <w:numPr>
          <w:ilvl w:val="0"/>
          <w:numId w:val="14"/>
        </w:numPr>
      </w:pPr>
      <w:r>
        <w:t>A wireframe will be created detailing the entire website and how to navigate it, along with personas and user cases for how a priority customer may navigate the site pertaining to the goals listed above;</w:t>
      </w:r>
    </w:p>
    <w:p w14:paraId="3F9C12C1" w14:textId="010DE348" w:rsidR="001F4D37" w:rsidRDefault="001F4D37" w:rsidP="001F4D37">
      <w:pPr>
        <w:pStyle w:val="ListParagraph"/>
        <w:numPr>
          <w:ilvl w:val="0"/>
          <w:numId w:val="14"/>
        </w:numPr>
      </w:pPr>
      <w:r>
        <w:t>Once approved, Amy begin to design and code the pages, as well as create the database for user login and adoptive animal archive;</w:t>
      </w:r>
    </w:p>
    <w:p w14:paraId="6B7BE4C8" w14:textId="423B0DF1" w:rsidR="001F4D37" w:rsidRDefault="001F4D37" w:rsidP="001F4D37">
      <w:pPr>
        <w:pStyle w:val="ListParagraph"/>
        <w:numPr>
          <w:ilvl w:val="0"/>
          <w:numId w:val="14"/>
        </w:numPr>
      </w:pPr>
      <w:r>
        <w:t xml:space="preserve">The pages will be sent to the client every week during the weekly meeting for approval or changes. This process will repeat until the site is completed. </w:t>
      </w:r>
    </w:p>
    <w:p w14:paraId="6E92A632" w14:textId="0A1BE9CF" w:rsidR="001F4D37" w:rsidRDefault="001F4D37" w:rsidP="001F4D37">
      <w:pPr>
        <w:pStyle w:val="ListParagraph"/>
        <w:numPr>
          <w:ilvl w:val="0"/>
          <w:numId w:val="14"/>
        </w:numPr>
      </w:pPr>
      <w:r>
        <w:t>Site will be uploaded online and connected to analytics service to track traffic, demographics, etc. for three months;</w:t>
      </w:r>
    </w:p>
    <w:p w14:paraId="32B3AA5D" w14:textId="062EAE70" w:rsidR="001F4D37" w:rsidRDefault="001F4D37" w:rsidP="001F4D37">
      <w:pPr>
        <w:pStyle w:val="ListParagraph"/>
        <w:numPr>
          <w:ilvl w:val="0"/>
          <w:numId w:val="14"/>
        </w:numPr>
      </w:pPr>
      <w:r>
        <w:t>Amy will touch base with Fur Friends two weeks after the site has launched, then again after a month, then finally after three months to go over the traffic information and see if all goals have been met.</w:t>
      </w:r>
    </w:p>
    <w:p w14:paraId="47E6C32C" w14:textId="73F98D2E" w:rsidR="001F4D37" w:rsidRDefault="001F4D37" w:rsidP="001F4D37">
      <w:pPr>
        <w:pStyle w:val="ListParagraph"/>
        <w:numPr>
          <w:ilvl w:val="1"/>
          <w:numId w:val="14"/>
        </w:numPr>
      </w:pPr>
      <w:r>
        <w:t>If they have not, Amy will go back and re-design the site under new contract;</w:t>
      </w:r>
    </w:p>
    <w:p w14:paraId="47AA173F" w14:textId="2B11574B" w:rsidR="001F4D37" w:rsidRDefault="001F4D37" w:rsidP="001F4D37">
      <w:pPr>
        <w:pStyle w:val="ListParagraph"/>
        <w:numPr>
          <w:ilvl w:val="1"/>
          <w:numId w:val="14"/>
        </w:numPr>
      </w:pPr>
      <w:r>
        <w:t>If they have, Amy will continue doing monthly maintenance on the site unless urgent.</w:t>
      </w:r>
    </w:p>
    <w:p w14:paraId="09694DC7" w14:textId="77777777" w:rsidR="001273C1" w:rsidRDefault="000827B9">
      <w:pPr>
        <w:pStyle w:val="Heading2"/>
      </w:pPr>
      <w:sdt>
        <w:sdtPr>
          <w:alias w:val="Resources:"/>
          <w:tag w:val="Resources:"/>
          <w:id w:val="-1209876853"/>
          <w:placeholder>
            <w:docPart w:val="0ADB85DA93557C4DA11AC9184308A8D2"/>
          </w:placeholder>
          <w:temporary/>
          <w:showingPlcHdr/>
          <w15:appearance w15:val="hidden"/>
        </w:sdtPr>
        <w:sdtEndPr/>
        <w:sdtContent>
          <w:r w:rsidR="00FC68B0">
            <w:t>Resources</w:t>
          </w:r>
        </w:sdtContent>
      </w:sdt>
    </w:p>
    <w:p w14:paraId="47E33D19" w14:textId="06BEA5A9" w:rsidR="001273C1" w:rsidRDefault="001F4D37" w:rsidP="001F4D37">
      <w:pPr>
        <w:pStyle w:val="ListParagraph"/>
        <w:numPr>
          <w:ilvl w:val="0"/>
          <w:numId w:val="15"/>
        </w:numPr>
      </w:pPr>
      <w:r>
        <w:t>Home office;</w:t>
      </w:r>
    </w:p>
    <w:p w14:paraId="5AE5EE21" w14:textId="174AD09B" w:rsidR="001F4D37" w:rsidRDefault="001F4D37" w:rsidP="001F4D37">
      <w:pPr>
        <w:pStyle w:val="ListParagraph"/>
        <w:numPr>
          <w:ilvl w:val="0"/>
          <w:numId w:val="15"/>
        </w:numPr>
      </w:pPr>
      <w:r>
        <w:t>MacBook Pro 2020;</w:t>
      </w:r>
    </w:p>
    <w:p w14:paraId="2C3182CE" w14:textId="2FE90965" w:rsidR="001F4D37" w:rsidRDefault="001F4D37" w:rsidP="001F4D37">
      <w:pPr>
        <w:pStyle w:val="ListParagraph"/>
        <w:numPr>
          <w:ilvl w:val="0"/>
          <w:numId w:val="15"/>
        </w:numPr>
      </w:pPr>
      <w:r>
        <w:t>Adobe Creative Suite;</w:t>
      </w:r>
    </w:p>
    <w:p w14:paraId="2AC10131" w14:textId="6C26B099" w:rsidR="001F4D37" w:rsidRDefault="001F4D37" w:rsidP="001F4D37">
      <w:pPr>
        <w:pStyle w:val="ListParagraph"/>
        <w:numPr>
          <w:ilvl w:val="0"/>
          <w:numId w:val="15"/>
        </w:numPr>
      </w:pPr>
      <w:r>
        <w:t>Figma;</w:t>
      </w:r>
    </w:p>
    <w:p w14:paraId="618E567B" w14:textId="5A2FAFF3" w:rsidR="001F4D37" w:rsidRDefault="001F4D37" w:rsidP="001F4D37">
      <w:pPr>
        <w:pStyle w:val="ListParagraph"/>
        <w:numPr>
          <w:ilvl w:val="0"/>
          <w:numId w:val="15"/>
        </w:numPr>
      </w:pPr>
      <w:r>
        <w:t>Sublime Text Editor;</w:t>
      </w:r>
    </w:p>
    <w:p w14:paraId="727DD8FD" w14:textId="100AF39A" w:rsidR="001F4D37" w:rsidRDefault="001F4D37" w:rsidP="001F4D37">
      <w:pPr>
        <w:pStyle w:val="ListParagraph"/>
        <w:numPr>
          <w:ilvl w:val="0"/>
          <w:numId w:val="15"/>
        </w:numPr>
      </w:pPr>
      <w:r>
        <w:t>FileZilla;</w:t>
      </w:r>
    </w:p>
    <w:p w14:paraId="0F301F5C" w14:textId="68D615A7" w:rsidR="001F4D37" w:rsidRDefault="001F4D37" w:rsidP="001F4D37">
      <w:pPr>
        <w:pStyle w:val="ListParagraph"/>
        <w:numPr>
          <w:ilvl w:val="0"/>
          <w:numId w:val="15"/>
        </w:numPr>
      </w:pPr>
      <w:r>
        <w:t>XAMPP;</w:t>
      </w:r>
    </w:p>
    <w:p w14:paraId="78098507" w14:textId="2A437404" w:rsidR="001F4D37" w:rsidRDefault="001F4D37" w:rsidP="001F4D37">
      <w:pPr>
        <w:pStyle w:val="ListParagraph"/>
        <w:numPr>
          <w:ilvl w:val="0"/>
          <w:numId w:val="15"/>
        </w:numPr>
      </w:pPr>
      <w:r>
        <w:t>My PHP Admin/SQL.</w:t>
      </w:r>
    </w:p>
    <w:p w14:paraId="73ABC43E" w14:textId="77777777" w:rsidR="001273C1" w:rsidRDefault="000827B9">
      <w:pPr>
        <w:pStyle w:val="Heading2"/>
      </w:pPr>
      <w:sdt>
        <w:sdtPr>
          <w:alias w:val="Project Deliverables:"/>
          <w:tag w:val="Project Deliverables:"/>
          <w:id w:val="1450042905"/>
          <w:placeholder>
            <w:docPart w:val="71B98BBA4AB7A749A527B50324FBE0BB"/>
          </w:placeholder>
          <w:temporary/>
          <w:showingPlcHdr/>
          <w15:appearance w15:val="hidden"/>
        </w:sdtPr>
        <w:sdtEndPr/>
        <w:sdtContent>
          <w:r w:rsidR="00FC68B0">
            <w:t>Project Deliverables</w:t>
          </w:r>
        </w:sdtContent>
      </w:sdt>
    </w:p>
    <w:p w14:paraId="1F946866" w14:textId="77777777" w:rsidR="001273C1" w:rsidRDefault="000827B9">
      <w:sdt>
        <w:sdtPr>
          <w:alias w:val="Enter description:"/>
          <w:tag w:val="Enter description:"/>
          <w:id w:val="-1933585156"/>
          <w:placeholder>
            <w:docPart w:val="F63128E3B584F54288168BA15E09B48C"/>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14:paraId="39D412B3"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1B75DDDC" w14:textId="77777777" w:rsidR="001273C1" w:rsidRDefault="000827B9">
            <w:sdt>
              <w:sdtPr>
                <w:alias w:val="Deliverable:"/>
                <w:tag w:val="Deliverable:"/>
                <w:id w:val="355699831"/>
                <w:placeholder>
                  <w:docPart w:val="6CBFAEB33D38134688E3D0D3274897A5"/>
                </w:placeholder>
                <w:temporary/>
                <w:showingPlcHdr/>
                <w15:appearance w15:val="hidden"/>
              </w:sdtPr>
              <w:sdtEndPr/>
              <w:sdtContent>
                <w:r w:rsidR="00FC68B0">
                  <w:t>Deliverable</w:t>
                </w:r>
              </w:sdtContent>
            </w:sdt>
          </w:p>
        </w:tc>
        <w:tc>
          <w:tcPr>
            <w:tcW w:w="3511" w:type="pct"/>
          </w:tcPr>
          <w:p w14:paraId="13CCFB5E" w14:textId="77777777" w:rsidR="001273C1" w:rsidRDefault="000827B9">
            <w:sdt>
              <w:sdtPr>
                <w:alias w:val="Description:"/>
                <w:tag w:val="Description:"/>
                <w:id w:val="1446037421"/>
                <w:placeholder>
                  <w:docPart w:val="0A159C5C166E86469A53B77E10E7CB69"/>
                </w:placeholder>
                <w:temporary/>
                <w:showingPlcHdr/>
                <w15:appearance w15:val="hidden"/>
              </w:sdtPr>
              <w:sdtEndPr/>
              <w:sdtContent>
                <w:r w:rsidR="00FC68B0">
                  <w:t>Description</w:t>
                </w:r>
              </w:sdtContent>
            </w:sdt>
          </w:p>
        </w:tc>
      </w:tr>
      <w:tr w:rsidR="001273C1" w14:paraId="792B1D49" w14:textId="77777777" w:rsidTr="001273C1">
        <w:tc>
          <w:tcPr>
            <w:tcW w:w="1489" w:type="pct"/>
          </w:tcPr>
          <w:p w14:paraId="17DE36CB" w14:textId="5C4DD017" w:rsidR="001273C1" w:rsidRDefault="001F4D37">
            <w:r>
              <w:t>Full Site Redesign</w:t>
            </w:r>
          </w:p>
        </w:tc>
        <w:tc>
          <w:tcPr>
            <w:tcW w:w="3511" w:type="pct"/>
          </w:tcPr>
          <w:p w14:paraId="42E8D473" w14:textId="4C6F52B7" w:rsidR="001273C1" w:rsidRDefault="001F4D37">
            <w:r>
              <w:t>A complete overhaul, upload, and maintenance of the current website</w:t>
            </w:r>
          </w:p>
        </w:tc>
      </w:tr>
      <w:tr w:rsidR="001273C1" w14:paraId="06E0657F" w14:textId="77777777" w:rsidTr="001273C1">
        <w:tc>
          <w:tcPr>
            <w:tcW w:w="1489" w:type="pct"/>
          </w:tcPr>
          <w:p w14:paraId="060F6DBD" w14:textId="53C3E6A5" w:rsidR="001273C1" w:rsidRDefault="001F4D37">
            <w:r>
              <w:t>Database</w:t>
            </w:r>
          </w:p>
        </w:tc>
        <w:tc>
          <w:tcPr>
            <w:tcW w:w="3511" w:type="pct"/>
          </w:tcPr>
          <w:p w14:paraId="18F194A6" w14:textId="2DED32FC" w:rsidR="001273C1" w:rsidRDefault="001F4D37">
            <w:r>
              <w:t>A database containing staff login information and adoptive animal archive</w:t>
            </w:r>
          </w:p>
        </w:tc>
      </w:tr>
      <w:tr w:rsidR="001273C1" w14:paraId="5288879D" w14:textId="77777777" w:rsidTr="001273C1">
        <w:tc>
          <w:tcPr>
            <w:tcW w:w="1489" w:type="pct"/>
          </w:tcPr>
          <w:p w14:paraId="69A26DA9" w14:textId="3B35BA01" w:rsidR="001273C1" w:rsidRDefault="001F4D37">
            <w:r>
              <w:t>Analytics</w:t>
            </w:r>
          </w:p>
        </w:tc>
        <w:tc>
          <w:tcPr>
            <w:tcW w:w="3511" w:type="pct"/>
          </w:tcPr>
          <w:p w14:paraId="1755D2E6" w14:textId="6F54E6EF" w:rsidR="001273C1" w:rsidRDefault="001F4D37">
            <w:r>
              <w:t xml:space="preserve">Information about traffic and donations </w:t>
            </w:r>
          </w:p>
        </w:tc>
      </w:tr>
    </w:tbl>
    <w:p w14:paraId="3222FE36" w14:textId="48308122" w:rsidR="001273C1" w:rsidRDefault="000827B9" w:rsidP="001F4D37">
      <w:pPr>
        <w:pStyle w:val="Heading2"/>
      </w:pPr>
      <w:sdt>
        <w:sdtPr>
          <w:alias w:val="Timeline for Execution:"/>
          <w:tag w:val="Timeline for Execution:"/>
          <w:id w:val="-1282346054"/>
          <w:placeholder>
            <w:docPart w:val="D0B7967FF3EB154DA7E1BFA1734EF6F2"/>
          </w:placeholder>
          <w:temporary/>
          <w:showingPlcHdr/>
          <w15:appearance w15:val="hidden"/>
        </w:sdtPr>
        <w:sdtEndPr/>
        <w:sdtContent>
          <w:r w:rsidR="00FC68B0">
            <w:t>Timeline for Execution</w:t>
          </w:r>
        </w:sdtContent>
      </w:sdt>
    </w:p>
    <w:p w14:paraId="6C301CA3" w14:textId="369540E5" w:rsidR="001273C1" w:rsidRDefault="000827B9" w:rsidP="001F4D37">
      <w:sdt>
        <w:sdtPr>
          <w:alias w:val="Enter description:"/>
          <w:tag w:val="Enter description:"/>
          <w:id w:val="1109160228"/>
          <w:placeholder>
            <w:docPart w:val="C0B97FB0A7727044AFF1D6F3A8FA2DBE"/>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14:paraId="3E21BCB5" w14:textId="77777777" w:rsidTr="00FC68B0">
        <w:trPr>
          <w:cnfStyle w:val="100000000000" w:firstRow="1" w:lastRow="0" w:firstColumn="0" w:lastColumn="0" w:oddVBand="0" w:evenVBand="0" w:oddHBand="0" w:evenHBand="0" w:firstRowFirstColumn="0" w:firstRowLastColumn="0" w:lastRowFirstColumn="0" w:lastRowLastColumn="0"/>
        </w:trPr>
        <w:tc>
          <w:tcPr>
            <w:tcW w:w="2116" w:type="pct"/>
          </w:tcPr>
          <w:p w14:paraId="0CC79C31" w14:textId="77777777" w:rsidR="001273C1" w:rsidRDefault="000827B9">
            <w:sdt>
              <w:sdtPr>
                <w:alias w:val="Description:"/>
                <w:tag w:val="Description:"/>
                <w:id w:val="-1811542606"/>
                <w:placeholder>
                  <w:docPart w:val="2A73B6F11CA0E643BB5AB9979E73F660"/>
                </w:placeholder>
                <w:temporary/>
                <w:showingPlcHdr/>
                <w15:appearance w15:val="hidden"/>
              </w:sdtPr>
              <w:sdtEndPr/>
              <w:sdtContent>
                <w:r w:rsidR="00FC68B0">
                  <w:t>Description</w:t>
                </w:r>
              </w:sdtContent>
            </w:sdt>
          </w:p>
        </w:tc>
        <w:tc>
          <w:tcPr>
            <w:tcW w:w="961" w:type="pct"/>
          </w:tcPr>
          <w:p w14:paraId="60BFCAC2" w14:textId="77777777" w:rsidR="001273C1" w:rsidRDefault="000827B9">
            <w:sdt>
              <w:sdtPr>
                <w:alias w:val="Start Date:"/>
                <w:tag w:val="Start Date:"/>
                <w:id w:val="-617991579"/>
                <w:placeholder>
                  <w:docPart w:val="820161542E5DB645A5E131FEBE36EEF2"/>
                </w:placeholder>
                <w:temporary/>
                <w:showingPlcHdr/>
                <w15:appearance w15:val="hidden"/>
              </w:sdtPr>
              <w:sdtEndPr/>
              <w:sdtContent>
                <w:r w:rsidR="00FC68B0">
                  <w:t>Start Date</w:t>
                </w:r>
              </w:sdtContent>
            </w:sdt>
          </w:p>
        </w:tc>
        <w:tc>
          <w:tcPr>
            <w:tcW w:w="961" w:type="pct"/>
          </w:tcPr>
          <w:p w14:paraId="38D24ED7" w14:textId="77777777" w:rsidR="001273C1" w:rsidRDefault="000827B9">
            <w:sdt>
              <w:sdtPr>
                <w:alias w:val="End Date:"/>
                <w:tag w:val="End Date:"/>
                <w:id w:val="-285503997"/>
                <w:placeholder>
                  <w:docPart w:val="64EDA2BE1168B446A0FC5D31018D8D8F"/>
                </w:placeholder>
                <w:temporary/>
                <w:showingPlcHdr/>
                <w15:appearance w15:val="hidden"/>
              </w:sdtPr>
              <w:sdtEndPr/>
              <w:sdtContent>
                <w:r w:rsidR="00FC68B0">
                  <w:t>End Date</w:t>
                </w:r>
              </w:sdtContent>
            </w:sdt>
          </w:p>
        </w:tc>
        <w:tc>
          <w:tcPr>
            <w:tcW w:w="962" w:type="pct"/>
          </w:tcPr>
          <w:p w14:paraId="77276A30" w14:textId="77777777" w:rsidR="001273C1" w:rsidRDefault="000827B9">
            <w:sdt>
              <w:sdtPr>
                <w:alias w:val="Duration:"/>
                <w:tag w:val="Duration:"/>
                <w:id w:val="-809235519"/>
                <w:placeholder>
                  <w:docPart w:val="0884BA2F9CE1E140A4486F1503E13173"/>
                </w:placeholder>
                <w:temporary/>
                <w:showingPlcHdr/>
                <w15:appearance w15:val="hidden"/>
              </w:sdtPr>
              <w:sdtEndPr/>
              <w:sdtContent>
                <w:r w:rsidR="00FC68B0">
                  <w:t>Duration</w:t>
                </w:r>
              </w:sdtContent>
            </w:sdt>
          </w:p>
        </w:tc>
      </w:tr>
      <w:tr w:rsidR="001273C1" w14:paraId="18495384" w14:textId="77777777" w:rsidTr="00440B01">
        <w:tc>
          <w:tcPr>
            <w:tcW w:w="2116" w:type="pct"/>
            <w:shd w:val="clear" w:color="auto" w:fill="BFBFBF" w:themeFill="background1" w:themeFillShade="BF"/>
          </w:tcPr>
          <w:p w14:paraId="2F513C9A" w14:textId="77777777" w:rsidR="001273C1" w:rsidRPr="00440B01" w:rsidRDefault="000827B9">
            <w:pPr>
              <w:rPr>
                <w:b/>
                <w:bCs/>
              </w:rPr>
            </w:pPr>
            <w:sdt>
              <w:sdtPr>
                <w:rPr>
                  <w:b/>
                  <w:bCs/>
                </w:rPr>
                <w:alias w:val="Project Start:"/>
                <w:tag w:val="Project Start:"/>
                <w:id w:val="1844816578"/>
                <w:placeholder>
                  <w:docPart w:val="D7845DE197F95A4C857069D7567D84B0"/>
                </w:placeholder>
                <w:temporary/>
                <w:showingPlcHdr/>
                <w15:appearance w15:val="hidden"/>
              </w:sdtPr>
              <w:sdtEndPr/>
              <w:sdtContent>
                <w:r w:rsidR="00FC68B0" w:rsidRPr="00440B01">
                  <w:rPr>
                    <w:b/>
                    <w:bCs/>
                  </w:rPr>
                  <w:t>Project Start</w:t>
                </w:r>
              </w:sdtContent>
            </w:sdt>
          </w:p>
        </w:tc>
        <w:tc>
          <w:tcPr>
            <w:tcW w:w="961" w:type="pct"/>
            <w:shd w:val="clear" w:color="auto" w:fill="BFBFBF" w:themeFill="background1" w:themeFillShade="BF"/>
          </w:tcPr>
          <w:p w14:paraId="5A8EB969" w14:textId="5025F3F3" w:rsidR="001273C1" w:rsidRPr="00440B01" w:rsidRDefault="00325168">
            <w:pPr>
              <w:rPr>
                <w:b/>
                <w:bCs/>
              </w:rPr>
            </w:pPr>
            <w:r w:rsidRPr="00440B01">
              <w:rPr>
                <w:b/>
                <w:bCs/>
              </w:rPr>
              <w:t>9/21/2020</w:t>
            </w:r>
          </w:p>
        </w:tc>
        <w:tc>
          <w:tcPr>
            <w:tcW w:w="961" w:type="pct"/>
            <w:shd w:val="clear" w:color="auto" w:fill="BFBFBF" w:themeFill="background1" w:themeFillShade="BF"/>
          </w:tcPr>
          <w:p w14:paraId="306BC657" w14:textId="139D6682" w:rsidR="001273C1" w:rsidRPr="00440B01" w:rsidRDefault="00325168">
            <w:pPr>
              <w:rPr>
                <w:b/>
                <w:bCs/>
              </w:rPr>
            </w:pPr>
            <w:r w:rsidRPr="00440B01">
              <w:rPr>
                <w:b/>
                <w:bCs/>
              </w:rPr>
              <w:t>12/18/2020</w:t>
            </w:r>
          </w:p>
        </w:tc>
        <w:tc>
          <w:tcPr>
            <w:tcW w:w="962" w:type="pct"/>
            <w:shd w:val="clear" w:color="auto" w:fill="BFBFBF" w:themeFill="background1" w:themeFillShade="BF"/>
          </w:tcPr>
          <w:p w14:paraId="31A4BF3D" w14:textId="0264DB09" w:rsidR="001273C1" w:rsidRPr="00440B01" w:rsidRDefault="00325168">
            <w:pPr>
              <w:rPr>
                <w:b/>
                <w:bCs/>
              </w:rPr>
            </w:pPr>
            <w:r w:rsidRPr="00440B01">
              <w:rPr>
                <w:b/>
                <w:bCs/>
              </w:rPr>
              <w:t>3 months</w:t>
            </w:r>
          </w:p>
        </w:tc>
      </w:tr>
      <w:tr w:rsidR="001273C1" w14:paraId="429FB6D8" w14:textId="77777777" w:rsidTr="00FC68B0">
        <w:tc>
          <w:tcPr>
            <w:tcW w:w="2116" w:type="pct"/>
          </w:tcPr>
          <w:p w14:paraId="5015A5F3" w14:textId="2E35CB3A" w:rsidR="001273C1" w:rsidRDefault="00325168">
            <w:r>
              <w:t>Sign Proposal and Contract</w:t>
            </w:r>
          </w:p>
        </w:tc>
        <w:tc>
          <w:tcPr>
            <w:tcW w:w="961" w:type="pct"/>
          </w:tcPr>
          <w:p w14:paraId="698C418D" w14:textId="21C7033D" w:rsidR="001273C1" w:rsidRDefault="00325168">
            <w:r>
              <w:t>9/21/2020</w:t>
            </w:r>
          </w:p>
        </w:tc>
        <w:tc>
          <w:tcPr>
            <w:tcW w:w="961" w:type="pct"/>
          </w:tcPr>
          <w:p w14:paraId="44BBBC1A" w14:textId="15F6B6E3" w:rsidR="001273C1" w:rsidRDefault="00325168">
            <w:r>
              <w:t>9/21/2020</w:t>
            </w:r>
          </w:p>
        </w:tc>
        <w:tc>
          <w:tcPr>
            <w:tcW w:w="962" w:type="pct"/>
          </w:tcPr>
          <w:p w14:paraId="712C1147" w14:textId="761CB084" w:rsidR="001273C1" w:rsidRDefault="00325168">
            <w:r>
              <w:t>1 day</w:t>
            </w:r>
          </w:p>
        </w:tc>
      </w:tr>
      <w:tr w:rsidR="001273C1" w14:paraId="0EF62D79" w14:textId="77777777" w:rsidTr="00FC68B0">
        <w:tc>
          <w:tcPr>
            <w:tcW w:w="2116" w:type="pct"/>
          </w:tcPr>
          <w:p w14:paraId="04366599" w14:textId="414DA9A2" w:rsidR="001273C1" w:rsidRDefault="00325168">
            <w:r>
              <w:t>Begin research and pre-planning</w:t>
            </w:r>
          </w:p>
        </w:tc>
        <w:tc>
          <w:tcPr>
            <w:tcW w:w="961" w:type="pct"/>
          </w:tcPr>
          <w:p w14:paraId="35E44BFD" w14:textId="17297737" w:rsidR="001273C1" w:rsidRDefault="00325168">
            <w:r>
              <w:t>9/21/2020</w:t>
            </w:r>
          </w:p>
        </w:tc>
        <w:tc>
          <w:tcPr>
            <w:tcW w:w="961" w:type="pct"/>
          </w:tcPr>
          <w:p w14:paraId="12440599" w14:textId="21195A1A" w:rsidR="001273C1" w:rsidRDefault="00325168">
            <w:r>
              <w:t>9/</w:t>
            </w:r>
            <w:r w:rsidR="00440B01">
              <w:t>27/2020</w:t>
            </w:r>
          </w:p>
        </w:tc>
        <w:tc>
          <w:tcPr>
            <w:tcW w:w="962" w:type="pct"/>
          </w:tcPr>
          <w:p w14:paraId="56978C82" w14:textId="1FF5ED61" w:rsidR="001273C1" w:rsidRDefault="00440B01">
            <w:r>
              <w:t>1 week</w:t>
            </w:r>
          </w:p>
        </w:tc>
      </w:tr>
      <w:tr w:rsidR="001273C1" w14:paraId="1AB1523D" w14:textId="77777777" w:rsidTr="00440B01">
        <w:tc>
          <w:tcPr>
            <w:tcW w:w="2116" w:type="pct"/>
            <w:shd w:val="clear" w:color="auto" w:fill="BFBFBF" w:themeFill="background1" w:themeFillShade="BF"/>
          </w:tcPr>
          <w:p w14:paraId="153B310F" w14:textId="77777777" w:rsidR="001273C1" w:rsidRPr="00440B01" w:rsidRDefault="000827B9">
            <w:pPr>
              <w:rPr>
                <w:b/>
                <w:bCs/>
              </w:rPr>
            </w:pPr>
            <w:sdt>
              <w:sdtPr>
                <w:rPr>
                  <w:b/>
                  <w:bCs/>
                </w:rPr>
                <w:alias w:val="Phase 1 Complete:"/>
                <w:tag w:val="Phase 1 Complete:"/>
                <w:id w:val="-1329051165"/>
                <w:placeholder>
                  <w:docPart w:val="6D82820E5DEB5747B950E585C18ED6A8"/>
                </w:placeholder>
                <w:temporary/>
                <w:showingPlcHdr/>
                <w15:appearance w15:val="hidden"/>
              </w:sdtPr>
              <w:sdtEndPr/>
              <w:sdtContent>
                <w:r w:rsidR="00FC68B0" w:rsidRPr="00440B01">
                  <w:rPr>
                    <w:b/>
                    <w:bCs/>
                  </w:rPr>
                  <w:t>Phase 1 Complete</w:t>
                </w:r>
              </w:sdtContent>
            </w:sdt>
          </w:p>
        </w:tc>
        <w:tc>
          <w:tcPr>
            <w:tcW w:w="961" w:type="pct"/>
            <w:shd w:val="clear" w:color="auto" w:fill="BFBFBF" w:themeFill="background1" w:themeFillShade="BF"/>
          </w:tcPr>
          <w:p w14:paraId="1AD5C579" w14:textId="391A9449" w:rsidR="001273C1" w:rsidRPr="00440B01" w:rsidRDefault="00440B01">
            <w:pPr>
              <w:rPr>
                <w:b/>
                <w:bCs/>
              </w:rPr>
            </w:pPr>
            <w:r w:rsidRPr="00440B01">
              <w:rPr>
                <w:b/>
                <w:bCs/>
              </w:rPr>
              <w:t>9/27/2020</w:t>
            </w:r>
          </w:p>
        </w:tc>
        <w:tc>
          <w:tcPr>
            <w:tcW w:w="961" w:type="pct"/>
            <w:shd w:val="clear" w:color="auto" w:fill="BFBFBF" w:themeFill="background1" w:themeFillShade="BF"/>
          </w:tcPr>
          <w:p w14:paraId="16056F34" w14:textId="675F88AF" w:rsidR="001273C1" w:rsidRPr="00440B01" w:rsidRDefault="00440B01">
            <w:pPr>
              <w:rPr>
                <w:b/>
                <w:bCs/>
              </w:rPr>
            </w:pPr>
            <w:r w:rsidRPr="00440B01">
              <w:rPr>
                <w:b/>
                <w:bCs/>
              </w:rPr>
              <w:t>9/27/2020</w:t>
            </w:r>
          </w:p>
        </w:tc>
        <w:tc>
          <w:tcPr>
            <w:tcW w:w="962" w:type="pct"/>
            <w:shd w:val="clear" w:color="auto" w:fill="BFBFBF" w:themeFill="background1" w:themeFillShade="BF"/>
          </w:tcPr>
          <w:p w14:paraId="6987D2DD" w14:textId="6F1B88D3" w:rsidR="001273C1" w:rsidRPr="00440B01" w:rsidRDefault="00440B01">
            <w:pPr>
              <w:rPr>
                <w:b/>
                <w:bCs/>
              </w:rPr>
            </w:pPr>
            <w:r w:rsidRPr="00440B01">
              <w:rPr>
                <w:b/>
                <w:bCs/>
              </w:rPr>
              <w:t>N/A</w:t>
            </w:r>
          </w:p>
        </w:tc>
      </w:tr>
      <w:tr w:rsidR="001273C1" w14:paraId="1FA7DD84" w14:textId="77777777" w:rsidTr="00FC68B0">
        <w:tc>
          <w:tcPr>
            <w:tcW w:w="2116" w:type="pct"/>
          </w:tcPr>
          <w:p w14:paraId="1FAC9B7E" w14:textId="55D99557" w:rsidR="001273C1" w:rsidRDefault="00440B01">
            <w:r>
              <w:t>Create &amp; Approve Wireframe</w:t>
            </w:r>
          </w:p>
        </w:tc>
        <w:tc>
          <w:tcPr>
            <w:tcW w:w="961" w:type="pct"/>
          </w:tcPr>
          <w:p w14:paraId="3BD6067E" w14:textId="4891F734" w:rsidR="001273C1" w:rsidRDefault="00440B01">
            <w:r>
              <w:t>9/28/2020</w:t>
            </w:r>
          </w:p>
        </w:tc>
        <w:tc>
          <w:tcPr>
            <w:tcW w:w="961" w:type="pct"/>
          </w:tcPr>
          <w:p w14:paraId="1CC3E1D3" w14:textId="6898E084" w:rsidR="001273C1" w:rsidRDefault="00440B01">
            <w:r>
              <w:t>10/4/2020</w:t>
            </w:r>
          </w:p>
        </w:tc>
        <w:tc>
          <w:tcPr>
            <w:tcW w:w="962" w:type="pct"/>
          </w:tcPr>
          <w:p w14:paraId="21BB0B29" w14:textId="3D8FE138" w:rsidR="001273C1" w:rsidRDefault="00440B01">
            <w:r>
              <w:t>1 week</w:t>
            </w:r>
          </w:p>
        </w:tc>
      </w:tr>
      <w:tr w:rsidR="001273C1" w14:paraId="20414A07" w14:textId="77777777" w:rsidTr="00FC68B0">
        <w:tc>
          <w:tcPr>
            <w:tcW w:w="2116" w:type="pct"/>
          </w:tcPr>
          <w:p w14:paraId="05E9DE95" w14:textId="5D49525C" w:rsidR="001273C1" w:rsidRDefault="00440B01">
            <w:r>
              <w:t>Create &amp; Approve Sitemap</w:t>
            </w:r>
          </w:p>
        </w:tc>
        <w:tc>
          <w:tcPr>
            <w:tcW w:w="961" w:type="pct"/>
          </w:tcPr>
          <w:p w14:paraId="780CB47F" w14:textId="45C1666B" w:rsidR="001273C1" w:rsidRDefault="00440B01">
            <w:r>
              <w:t>9/28/2020</w:t>
            </w:r>
          </w:p>
        </w:tc>
        <w:tc>
          <w:tcPr>
            <w:tcW w:w="961" w:type="pct"/>
          </w:tcPr>
          <w:p w14:paraId="1A755916" w14:textId="70B9132C" w:rsidR="001273C1" w:rsidRDefault="00440B01">
            <w:r>
              <w:t>10/4/2020</w:t>
            </w:r>
          </w:p>
        </w:tc>
        <w:tc>
          <w:tcPr>
            <w:tcW w:w="962" w:type="pct"/>
          </w:tcPr>
          <w:p w14:paraId="22E758AA" w14:textId="1B1C86A2" w:rsidR="001273C1" w:rsidRDefault="00440B01">
            <w:r>
              <w:t>1 week</w:t>
            </w:r>
          </w:p>
        </w:tc>
      </w:tr>
      <w:tr w:rsidR="001273C1" w14:paraId="77EDD09C" w14:textId="77777777" w:rsidTr="00440B01">
        <w:tc>
          <w:tcPr>
            <w:tcW w:w="2116" w:type="pct"/>
            <w:shd w:val="clear" w:color="auto" w:fill="BFBFBF" w:themeFill="background1" w:themeFillShade="BF"/>
          </w:tcPr>
          <w:p w14:paraId="03C1A0F9" w14:textId="77777777" w:rsidR="001273C1" w:rsidRPr="00440B01" w:rsidRDefault="000827B9">
            <w:pPr>
              <w:rPr>
                <w:b/>
                <w:bCs/>
              </w:rPr>
            </w:pPr>
            <w:sdt>
              <w:sdtPr>
                <w:rPr>
                  <w:b/>
                  <w:bCs/>
                </w:rPr>
                <w:alias w:val="Phase 2 Complete:"/>
                <w:tag w:val="Phase 2 Complete:"/>
                <w:id w:val="-2080668784"/>
                <w:placeholder>
                  <w:docPart w:val="84FCB0B3EED0864A84894694008689F4"/>
                </w:placeholder>
                <w:temporary/>
                <w:showingPlcHdr/>
                <w15:appearance w15:val="hidden"/>
              </w:sdtPr>
              <w:sdtEndPr/>
              <w:sdtContent>
                <w:r w:rsidR="000322BF" w:rsidRPr="00440B01">
                  <w:rPr>
                    <w:b/>
                    <w:bCs/>
                  </w:rPr>
                  <w:t>Phase 2 Complete</w:t>
                </w:r>
              </w:sdtContent>
            </w:sdt>
          </w:p>
        </w:tc>
        <w:tc>
          <w:tcPr>
            <w:tcW w:w="961" w:type="pct"/>
            <w:shd w:val="clear" w:color="auto" w:fill="BFBFBF" w:themeFill="background1" w:themeFillShade="BF"/>
          </w:tcPr>
          <w:p w14:paraId="36492D4D" w14:textId="2A3C8C06" w:rsidR="001273C1" w:rsidRPr="00440B01" w:rsidRDefault="00440B01">
            <w:pPr>
              <w:rPr>
                <w:b/>
                <w:bCs/>
              </w:rPr>
            </w:pPr>
            <w:r>
              <w:rPr>
                <w:b/>
                <w:bCs/>
              </w:rPr>
              <w:t>10/4/2020</w:t>
            </w:r>
          </w:p>
        </w:tc>
        <w:tc>
          <w:tcPr>
            <w:tcW w:w="961" w:type="pct"/>
            <w:shd w:val="clear" w:color="auto" w:fill="BFBFBF" w:themeFill="background1" w:themeFillShade="BF"/>
          </w:tcPr>
          <w:p w14:paraId="305BA955" w14:textId="1112D9E4" w:rsidR="001273C1" w:rsidRPr="00440B01" w:rsidRDefault="00440B01">
            <w:pPr>
              <w:rPr>
                <w:b/>
                <w:bCs/>
              </w:rPr>
            </w:pPr>
            <w:r>
              <w:rPr>
                <w:b/>
                <w:bCs/>
              </w:rPr>
              <w:t>10/4/2020</w:t>
            </w:r>
          </w:p>
        </w:tc>
        <w:tc>
          <w:tcPr>
            <w:tcW w:w="962" w:type="pct"/>
            <w:shd w:val="clear" w:color="auto" w:fill="BFBFBF" w:themeFill="background1" w:themeFillShade="BF"/>
          </w:tcPr>
          <w:p w14:paraId="477BEADC" w14:textId="21082BA3" w:rsidR="001273C1" w:rsidRPr="00440B01" w:rsidRDefault="00440B01">
            <w:pPr>
              <w:rPr>
                <w:b/>
                <w:bCs/>
              </w:rPr>
            </w:pPr>
            <w:r w:rsidRPr="00440B01">
              <w:rPr>
                <w:b/>
                <w:bCs/>
              </w:rPr>
              <w:t>N/A</w:t>
            </w:r>
          </w:p>
        </w:tc>
      </w:tr>
      <w:tr w:rsidR="001273C1" w14:paraId="0B15A45B" w14:textId="77777777" w:rsidTr="00FC68B0">
        <w:tc>
          <w:tcPr>
            <w:tcW w:w="2116" w:type="pct"/>
          </w:tcPr>
          <w:p w14:paraId="7968F6F1" w14:textId="46590A12" w:rsidR="001273C1" w:rsidRDefault="00440B01">
            <w:r>
              <w:t>Website Rebuild</w:t>
            </w:r>
          </w:p>
        </w:tc>
        <w:tc>
          <w:tcPr>
            <w:tcW w:w="961" w:type="pct"/>
          </w:tcPr>
          <w:p w14:paraId="4AD66892" w14:textId="57E85AF5" w:rsidR="001273C1" w:rsidRDefault="00440B01">
            <w:r>
              <w:t>10/5/2020</w:t>
            </w:r>
          </w:p>
        </w:tc>
        <w:tc>
          <w:tcPr>
            <w:tcW w:w="961" w:type="pct"/>
          </w:tcPr>
          <w:p w14:paraId="1E768DF8" w14:textId="7BDE7974" w:rsidR="001273C1" w:rsidRDefault="00440B01">
            <w:r>
              <w:t>10/11/2020</w:t>
            </w:r>
          </w:p>
        </w:tc>
        <w:tc>
          <w:tcPr>
            <w:tcW w:w="962" w:type="pct"/>
          </w:tcPr>
          <w:p w14:paraId="45313045" w14:textId="6FB20FE4" w:rsidR="001273C1" w:rsidRDefault="00440B01">
            <w:r>
              <w:t>1 week</w:t>
            </w:r>
          </w:p>
        </w:tc>
      </w:tr>
      <w:tr w:rsidR="001273C1" w14:paraId="4A9C517B" w14:textId="77777777" w:rsidTr="00FC68B0">
        <w:tc>
          <w:tcPr>
            <w:tcW w:w="2116" w:type="pct"/>
          </w:tcPr>
          <w:p w14:paraId="584EF001" w14:textId="04FE1D8D" w:rsidR="001273C1" w:rsidRDefault="00440B01">
            <w:r>
              <w:t>Website Revisions</w:t>
            </w:r>
          </w:p>
        </w:tc>
        <w:tc>
          <w:tcPr>
            <w:tcW w:w="961" w:type="pct"/>
          </w:tcPr>
          <w:p w14:paraId="675A3200" w14:textId="0F6AD271" w:rsidR="001273C1" w:rsidRDefault="00440B01">
            <w:r>
              <w:t>10/12/2020</w:t>
            </w:r>
          </w:p>
        </w:tc>
        <w:tc>
          <w:tcPr>
            <w:tcW w:w="961" w:type="pct"/>
          </w:tcPr>
          <w:p w14:paraId="0A3D0976" w14:textId="3988C73F" w:rsidR="001273C1" w:rsidRDefault="00440B01">
            <w:r>
              <w:t>10/18/2020</w:t>
            </w:r>
          </w:p>
        </w:tc>
        <w:tc>
          <w:tcPr>
            <w:tcW w:w="962" w:type="pct"/>
          </w:tcPr>
          <w:p w14:paraId="62A0B713" w14:textId="1592858F" w:rsidR="001273C1" w:rsidRDefault="00440B01">
            <w:r>
              <w:t>1 week</w:t>
            </w:r>
          </w:p>
        </w:tc>
      </w:tr>
      <w:tr w:rsidR="001273C1" w14:paraId="5D388046" w14:textId="77777777" w:rsidTr="00FC68B0">
        <w:tc>
          <w:tcPr>
            <w:tcW w:w="2116" w:type="pct"/>
          </w:tcPr>
          <w:p w14:paraId="69EEC601" w14:textId="2728EB24" w:rsidR="001273C1" w:rsidRDefault="00440B01">
            <w:r>
              <w:t>Website Approval</w:t>
            </w:r>
          </w:p>
        </w:tc>
        <w:tc>
          <w:tcPr>
            <w:tcW w:w="961" w:type="pct"/>
          </w:tcPr>
          <w:p w14:paraId="082F0AE7" w14:textId="15B052F3" w:rsidR="001273C1" w:rsidRDefault="00440B01">
            <w:r>
              <w:t>10/19/2020</w:t>
            </w:r>
          </w:p>
        </w:tc>
        <w:tc>
          <w:tcPr>
            <w:tcW w:w="961" w:type="pct"/>
          </w:tcPr>
          <w:p w14:paraId="0FC20109" w14:textId="3E9286D8" w:rsidR="001273C1" w:rsidRDefault="00440B01">
            <w:r>
              <w:t>10/25/2020</w:t>
            </w:r>
          </w:p>
        </w:tc>
        <w:tc>
          <w:tcPr>
            <w:tcW w:w="962" w:type="pct"/>
          </w:tcPr>
          <w:p w14:paraId="20AE63D4" w14:textId="074B6E0C" w:rsidR="001273C1" w:rsidRDefault="00440B01">
            <w:r>
              <w:t>1 week</w:t>
            </w:r>
          </w:p>
        </w:tc>
      </w:tr>
      <w:tr w:rsidR="00440B01" w14:paraId="74908770" w14:textId="77777777" w:rsidTr="00FC68B0">
        <w:tc>
          <w:tcPr>
            <w:tcW w:w="2116" w:type="pct"/>
          </w:tcPr>
          <w:p w14:paraId="042AFE79" w14:textId="1FDAB402" w:rsidR="00440B01" w:rsidRDefault="00440B01">
            <w:r>
              <w:t>Database Build</w:t>
            </w:r>
          </w:p>
        </w:tc>
        <w:tc>
          <w:tcPr>
            <w:tcW w:w="961" w:type="pct"/>
          </w:tcPr>
          <w:p w14:paraId="00711538" w14:textId="466BF1CE" w:rsidR="00440B01" w:rsidRDefault="00440B01">
            <w:r>
              <w:t>10/26/2020</w:t>
            </w:r>
          </w:p>
        </w:tc>
        <w:tc>
          <w:tcPr>
            <w:tcW w:w="961" w:type="pct"/>
          </w:tcPr>
          <w:p w14:paraId="0D47ADBC" w14:textId="22B4E8A8" w:rsidR="00440B01" w:rsidRDefault="00440B01">
            <w:r>
              <w:t>11/1/2020</w:t>
            </w:r>
          </w:p>
        </w:tc>
        <w:tc>
          <w:tcPr>
            <w:tcW w:w="962" w:type="pct"/>
          </w:tcPr>
          <w:p w14:paraId="11E0B51B" w14:textId="0C0E45B0" w:rsidR="00440B01" w:rsidRDefault="00440B01">
            <w:r>
              <w:t>1 week</w:t>
            </w:r>
          </w:p>
        </w:tc>
      </w:tr>
      <w:tr w:rsidR="00440B01" w14:paraId="63C27240" w14:textId="77777777" w:rsidTr="00FC68B0">
        <w:tc>
          <w:tcPr>
            <w:tcW w:w="2116" w:type="pct"/>
          </w:tcPr>
          <w:p w14:paraId="67A8C5D7" w14:textId="3366017C" w:rsidR="00440B01" w:rsidRDefault="00440B01">
            <w:r>
              <w:t>Database Entry</w:t>
            </w:r>
          </w:p>
        </w:tc>
        <w:tc>
          <w:tcPr>
            <w:tcW w:w="961" w:type="pct"/>
          </w:tcPr>
          <w:p w14:paraId="50BAABC9" w14:textId="49B61133" w:rsidR="00440B01" w:rsidRDefault="00440B01">
            <w:r>
              <w:t>11/2/2020</w:t>
            </w:r>
          </w:p>
        </w:tc>
        <w:tc>
          <w:tcPr>
            <w:tcW w:w="961" w:type="pct"/>
          </w:tcPr>
          <w:p w14:paraId="245D2054" w14:textId="7784A531" w:rsidR="00440B01" w:rsidRDefault="00440B01">
            <w:r>
              <w:t>11/8/2020</w:t>
            </w:r>
          </w:p>
        </w:tc>
        <w:tc>
          <w:tcPr>
            <w:tcW w:w="962" w:type="pct"/>
          </w:tcPr>
          <w:p w14:paraId="23ADF5FB" w14:textId="45A66A73" w:rsidR="00440B01" w:rsidRDefault="00440B01">
            <w:r>
              <w:t>1 week</w:t>
            </w:r>
          </w:p>
        </w:tc>
      </w:tr>
      <w:tr w:rsidR="00440B01" w14:paraId="5BDB5AE9" w14:textId="77777777" w:rsidTr="00FC68B0">
        <w:tc>
          <w:tcPr>
            <w:tcW w:w="2116" w:type="pct"/>
          </w:tcPr>
          <w:p w14:paraId="35A5F9D0" w14:textId="4FF5AB33" w:rsidR="00440B01" w:rsidRDefault="00440B01">
            <w:r>
              <w:t>Database Approval</w:t>
            </w:r>
          </w:p>
        </w:tc>
        <w:tc>
          <w:tcPr>
            <w:tcW w:w="961" w:type="pct"/>
          </w:tcPr>
          <w:p w14:paraId="3B6D5E01" w14:textId="77A3F117" w:rsidR="00440B01" w:rsidRDefault="00440B01">
            <w:r>
              <w:t>11/9/2020</w:t>
            </w:r>
          </w:p>
        </w:tc>
        <w:tc>
          <w:tcPr>
            <w:tcW w:w="961" w:type="pct"/>
          </w:tcPr>
          <w:p w14:paraId="6DBC241A" w14:textId="0D19983E" w:rsidR="00440B01" w:rsidRDefault="00440B01">
            <w:r>
              <w:t>11/15/2020</w:t>
            </w:r>
          </w:p>
        </w:tc>
        <w:tc>
          <w:tcPr>
            <w:tcW w:w="962" w:type="pct"/>
          </w:tcPr>
          <w:p w14:paraId="65C1EE2E" w14:textId="669D8B69" w:rsidR="00440B01" w:rsidRDefault="00440B01">
            <w:r>
              <w:t>1 week</w:t>
            </w:r>
          </w:p>
        </w:tc>
      </w:tr>
      <w:tr w:rsidR="00440B01" w14:paraId="333EF7A3" w14:textId="77777777" w:rsidTr="00440B01">
        <w:tc>
          <w:tcPr>
            <w:tcW w:w="2116" w:type="pct"/>
            <w:shd w:val="clear" w:color="auto" w:fill="BFBFBF" w:themeFill="background1" w:themeFillShade="BF"/>
          </w:tcPr>
          <w:p w14:paraId="093B94AF" w14:textId="05E88E3A" w:rsidR="00440B01" w:rsidRPr="00440B01" w:rsidRDefault="00440B01">
            <w:pPr>
              <w:rPr>
                <w:b/>
                <w:bCs/>
              </w:rPr>
            </w:pPr>
            <w:r w:rsidRPr="00440B01">
              <w:rPr>
                <w:b/>
                <w:bCs/>
              </w:rPr>
              <w:t>Phase 3 Complete</w:t>
            </w:r>
          </w:p>
        </w:tc>
        <w:tc>
          <w:tcPr>
            <w:tcW w:w="961" w:type="pct"/>
            <w:shd w:val="clear" w:color="auto" w:fill="BFBFBF" w:themeFill="background1" w:themeFillShade="BF"/>
          </w:tcPr>
          <w:p w14:paraId="4DC3B09A" w14:textId="3E877A15" w:rsidR="00440B01" w:rsidRPr="00440B01" w:rsidRDefault="00440B01">
            <w:pPr>
              <w:rPr>
                <w:b/>
                <w:bCs/>
              </w:rPr>
            </w:pPr>
            <w:r>
              <w:rPr>
                <w:b/>
                <w:bCs/>
              </w:rPr>
              <w:t>11/15/2020</w:t>
            </w:r>
          </w:p>
        </w:tc>
        <w:tc>
          <w:tcPr>
            <w:tcW w:w="961" w:type="pct"/>
            <w:shd w:val="clear" w:color="auto" w:fill="BFBFBF" w:themeFill="background1" w:themeFillShade="BF"/>
          </w:tcPr>
          <w:p w14:paraId="675AD22B" w14:textId="4F86E626" w:rsidR="00440B01" w:rsidRPr="00440B01" w:rsidRDefault="00440B01">
            <w:pPr>
              <w:rPr>
                <w:b/>
                <w:bCs/>
              </w:rPr>
            </w:pPr>
            <w:r>
              <w:rPr>
                <w:b/>
                <w:bCs/>
              </w:rPr>
              <w:t>11/15/2020</w:t>
            </w:r>
          </w:p>
        </w:tc>
        <w:tc>
          <w:tcPr>
            <w:tcW w:w="962" w:type="pct"/>
            <w:shd w:val="clear" w:color="auto" w:fill="BFBFBF" w:themeFill="background1" w:themeFillShade="BF"/>
          </w:tcPr>
          <w:p w14:paraId="223DADBD" w14:textId="368E34B7" w:rsidR="00440B01" w:rsidRPr="00440B01" w:rsidRDefault="00440B01">
            <w:pPr>
              <w:rPr>
                <w:b/>
                <w:bCs/>
              </w:rPr>
            </w:pPr>
            <w:r>
              <w:rPr>
                <w:b/>
                <w:bCs/>
              </w:rPr>
              <w:t>N/A</w:t>
            </w:r>
          </w:p>
        </w:tc>
      </w:tr>
      <w:tr w:rsidR="00440B01" w14:paraId="01D7C9D2" w14:textId="77777777" w:rsidTr="00FC68B0">
        <w:tc>
          <w:tcPr>
            <w:tcW w:w="2116" w:type="pct"/>
          </w:tcPr>
          <w:p w14:paraId="11AF091A" w14:textId="041A95EA" w:rsidR="00440B01" w:rsidRDefault="00440B01">
            <w:r>
              <w:t xml:space="preserve">Analytics Set-up </w:t>
            </w:r>
          </w:p>
        </w:tc>
        <w:tc>
          <w:tcPr>
            <w:tcW w:w="961" w:type="pct"/>
          </w:tcPr>
          <w:p w14:paraId="02FCD89B" w14:textId="2F271A06" w:rsidR="00440B01" w:rsidRDefault="00440B01">
            <w:r>
              <w:t>11/16/2020</w:t>
            </w:r>
          </w:p>
        </w:tc>
        <w:tc>
          <w:tcPr>
            <w:tcW w:w="961" w:type="pct"/>
          </w:tcPr>
          <w:p w14:paraId="390E6197" w14:textId="611A227B" w:rsidR="00440B01" w:rsidRDefault="00440B01">
            <w:r>
              <w:t>11/22/2020</w:t>
            </w:r>
          </w:p>
        </w:tc>
        <w:tc>
          <w:tcPr>
            <w:tcW w:w="962" w:type="pct"/>
          </w:tcPr>
          <w:p w14:paraId="77C2A8EF" w14:textId="2C88A2BD" w:rsidR="00440B01" w:rsidRDefault="00440B01">
            <w:r>
              <w:t>1 week</w:t>
            </w:r>
          </w:p>
        </w:tc>
      </w:tr>
      <w:tr w:rsidR="00440B01" w14:paraId="34ACF2EA" w14:textId="77777777" w:rsidTr="00FC68B0">
        <w:tc>
          <w:tcPr>
            <w:tcW w:w="2116" w:type="pct"/>
          </w:tcPr>
          <w:p w14:paraId="4E662D78" w14:textId="7A7D1483" w:rsidR="00440B01" w:rsidRDefault="00440B01">
            <w:r>
              <w:t>Analytics Monitoring</w:t>
            </w:r>
          </w:p>
        </w:tc>
        <w:tc>
          <w:tcPr>
            <w:tcW w:w="961" w:type="pct"/>
          </w:tcPr>
          <w:p w14:paraId="40EB2691" w14:textId="45975BF8" w:rsidR="00440B01" w:rsidRDefault="00440B01">
            <w:r>
              <w:t>11/23/2020</w:t>
            </w:r>
          </w:p>
        </w:tc>
        <w:tc>
          <w:tcPr>
            <w:tcW w:w="961" w:type="pct"/>
          </w:tcPr>
          <w:p w14:paraId="18336E95" w14:textId="5D4AE619" w:rsidR="00440B01" w:rsidRDefault="00440B01">
            <w:r>
              <w:t>12/14/2020</w:t>
            </w:r>
          </w:p>
        </w:tc>
        <w:tc>
          <w:tcPr>
            <w:tcW w:w="962" w:type="pct"/>
          </w:tcPr>
          <w:p w14:paraId="0825FECF" w14:textId="0652871B" w:rsidR="00440B01" w:rsidRDefault="00440B01">
            <w:r>
              <w:t>4 weeks</w:t>
            </w:r>
          </w:p>
        </w:tc>
      </w:tr>
      <w:tr w:rsidR="00440B01" w14:paraId="4C69BEDB" w14:textId="77777777" w:rsidTr="00FC68B0">
        <w:tc>
          <w:tcPr>
            <w:tcW w:w="2116" w:type="pct"/>
          </w:tcPr>
          <w:p w14:paraId="69EFB8D2" w14:textId="3C8AEC22" w:rsidR="00440B01" w:rsidRDefault="00440B01">
            <w:r>
              <w:t>Analytics Meeting</w:t>
            </w:r>
          </w:p>
        </w:tc>
        <w:tc>
          <w:tcPr>
            <w:tcW w:w="961" w:type="pct"/>
          </w:tcPr>
          <w:p w14:paraId="2C924AE0" w14:textId="6408C863" w:rsidR="00440B01" w:rsidRDefault="00440B01">
            <w:r>
              <w:t>12/18/2020</w:t>
            </w:r>
          </w:p>
        </w:tc>
        <w:tc>
          <w:tcPr>
            <w:tcW w:w="961" w:type="pct"/>
          </w:tcPr>
          <w:p w14:paraId="034F2D26" w14:textId="27559A0D" w:rsidR="00440B01" w:rsidRDefault="00440B01">
            <w:r>
              <w:t>12/18/2020</w:t>
            </w:r>
          </w:p>
        </w:tc>
        <w:tc>
          <w:tcPr>
            <w:tcW w:w="962" w:type="pct"/>
          </w:tcPr>
          <w:p w14:paraId="0F83C002" w14:textId="5CC8472D" w:rsidR="00440B01" w:rsidRDefault="00440B01">
            <w:r>
              <w:t>1 day</w:t>
            </w:r>
          </w:p>
        </w:tc>
      </w:tr>
      <w:tr w:rsidR="00440B01" w14:paraId="7772A71C" w14:textId="77777777" w:rsidTr="00440B01">
        <w:tc>
          <w:tcPr>
            <w:tcW w:w="2116" w:type="pct"/>
            <w:shd w:val="clear" w:color="auto" w:fill="BFBFBF" w:themeFill="background1" w:themeFillShade="BF"/>
          </w:tcPr>
          <w:p w14:paraId="0FCBB5E6" w14:textId="26FF3F79" w:rsidR="00440B01" w:rsidRPr="00440B01" w:rsidRDefault="00440B01">
            <w:pPr>
              <w:rPr>
                <w:b/>
                <w:bCs/>
              </w:rPr>
            </w:pPr>
            <w:r>
              <w:rPr>
                <w:b/>
                <w:bCs/>
              </w:rPr>
              <w:t>PROJECT COMPLETE</w:t>
            </w:r>
          </w:p>
        </w:tc>
        <w:tc>
          <w:tcPr>
            <w:tcW w:w="961" w:type="pct"/>
            <w:shd w:val="clear" w:color="auto" w:fill="BFBFBF" w:themeFill="background1" w:themeFillShade="BF"/>
          </w:tcPr>
          <w:p w14:paraId="150DDFF8" w14:textId="10C2ACA2" w:rsidR="00440B01" w:rsidRPr="00440B01" w:rsidRDefault="00440B01">
            <w:pPr>
              <w:rPr>
                <w:b/>
                <w:bCs/>
              </w:rPr>
            </w:pPr>
            <w:r>
              <w:rPr>
                <w:b/>
                <w:bCs/>
              </w:rPr>
              <w:t>12/18/2020</w:t>
            </w:r>
          </w:p>
        </w:tc>
        <w:tc>
          <w:tcPr>
            <w:tcW w:w="961" w:type="pct"/>
            <w:shd w:val="clear" w:color="auto" w:fill="BFBFBF" w:themeFill="background1" w:themeFillShade="BF"/>
          </w:tcPr>
          <w:p w14:paraId="5055F566" w14:textId="4E7028C9" w:rsidR="00440B01" w:rsidRPr="00440B01" w:rsidRDefault="00440B01">
            <w:pPr>
              <w:rPr>
                <w:b/>
                <w:bCs/>
              </w:rPr>
            </w:pPr>
            <w:r>
              <w:rPr>
                <w:b/>
                <w:bCs/>
              </w:rPr>
              <w:t>12/18/2020</w:t>
            </w:r>
          </w:p>
        </w:tc>
        <w:tc>
          <w:tcPr>
            <w:tcW w:w="962" w:type="pct"/>
            <w:shd w:val="clear" w:color="auto" w:fill="BFBFBF" w:themeFill="background1" w:themeFillShade="BF"/>
          </w:tcPr>
          <w:p w14:paraId="0CB42EC3" w14:textId="0FAB0A55" w:rsidR="00440B01" w:rsidRPr="00440B01" w:rsidRDefault="00440B01">
            <w:pPr>
              <w:rPr>
                <w:b/>
                <w:bCs/>
              </w:rPr>
            </w:pPr>
            <w:r>
              <w:rPr>
                <w:b/>
                <w:bCs/>
              </w:rPr>
              <w:t>N/A</w:t>
            </w:r>
          </w:p>
        </w:tc>
      </w:tr>
    </w:tbl>
    <w:p w14:paraId="6A1AD0A4" w14:textId="1A890C04" w:rsidR="001273C1" w:rsidRDefault="000827B9" w:rsidP="0013318C">
      <w:pPr>
        <w:pStyle w:val="Heading1"/>
      </w:pPr>
      <w:sdt>
        <w:sdtPr>
          <w:alias w:val="Expected Results:"/>
          <w:tag w:val="Expected Results:"/>
          <w:id w:val="1434475270"/>
          <w:placeholder>
            <w:docPart w:val="A0B2D7110CE9DD44BDD6609F045052D2"/>
          </w:placeholder>
          <w:temporary/>
          <w:showingPlcHdr/>
          <w15:appearance w15:val="hidden"/>
        </w:sdtPr>
        <w:sdtEndPr/>
        <w:sdtContent>
          <w:r w:rsidR="000322BF">
            <w:t>Expected Results</w:t>
          </w:r>
        </w:sdtContent>
      </w:sdt>
    </w:p>
    <w:p w14:paraId="21C303F0" w14:textId="2ACD4204" w:rsidR="001273C1" w:rsidRDefault="000827B9">
      <w:sdt>
        <w:sdtPr>
          <w:alias w:val="Enter description:"/>
          <w:tag w:val="Enter description:"/>
          <w:id w:val="-1089621886"/>
          <w:placeholder>
            <w:docPart w:val="7F9BFC212F27054AAD02ED44DE80830A"/>
          </w:placeholder>
          <w:temporary/>
          <w:showingPlcHdr/>
          <w15:appearance w15:val="hidden"/>
        </w:sdtPr>
        <w:sdtEndPr/>
        <w:sdtContent>
          <w:r w:rsidR="000322BF">
            <w:t>We expect our proposed solution to</w:t>
          </w:r>
        </w:sdtContent>
      </w:sdt>
      <w:r w:rsidR="000322BF">
        <w:t xml:space="preserve"> </w:t>
      </w:r>
      <w:sdt>
        <w:sdtPr>
          <w:alias w:val="Client Name:"/>
          <w:tag w:val="Client Name:"/>
          <w:id w:val="1220248248"/>
          <w:placeholder>
            <w:docPart w:val="9678AE0A4448034580CDA2EE8D983F88"/>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B0594">
            <w:t>Fur Friends</w:t>
          </w:r>
        </w:sdtContent>
      </w:sdt>
      <w:sdt>
        <w:sdtPr>
          <w:alias w:val="Enter description:"/>
          <w:tag w:val="Enter description:"/>
          <w:id w:val="-1970434521"/>
          <w:placeholder>
            <w:docPart w:val="D1A8067BBD7EF447BE2710E86678F17C"/>
          </w:placeholder>
          <w:temporary/>
          <w:showingPlcHdr/>
          <w15:appearance w15:val="hidden"/>
        </w:sdtPr>
        <w:sdtEndPr/>
        <w:sdtContent>
          <w:r w:rsidR="000322BF">
            <w:t>’s requirements to provide the following results:</w:t>
          </w:r>
        </w:sdtContent>
      </w:sdt>
    </w:p>
    <w:p w14:paraId="517AD84A" w14:textId="77777777" w:rsidR="001273C1" w:rsidRDefault="000827B9">
      <w:pPr>
        <w:pStyle w:val="Heading2"/>
      </w:pPr>
      <w:sdt>
        <w:sdtPr>
          <w:alias w:val="Financial Benefits:"/>
          <w:tag w:val="Financial Benefits:"/>
          <w:id w:val="1990748065"/>
          <w:placeholder>
            <w:docPart w:val="17030E1696FF0E47BD12E2BF345CFA2C"/>
          </w:placeholder>
          <w:temporary/>
          <w:showingPlcHdr/>
          <w15:appearance w15:val="hidden"/>
        </w:sdtPr>
        <w:sdtEndPr/>
        <w:sdtContent>
          <w:r w:rsidR="000322BF">
            <w:t>Financial Benefits</w:t>
          </w:r>
        </w:sdtContent>
      </w:sdt>
    </w:p>
    <w:p w14:paraId="70C8815F" w14:textId="3FF05C71" w:rsidR="001273C1" w:rsidRDefault="000827B9">
      <w:pPr>
        <w:pStyle w:val="ListBullet"/>
      </w:pPr>
      <w:sdt>
        <w:sdtPr>
          <w:alias w:val="Result #1:"/>
          <w:tag w:val="Result #1:"/>
          <w:id w:val="344830480"/>
          <w:placeholder>
            <w:docPart w:val="0EE98A4D97278046B7FF815B00BEBEAE"/>
          </w:placeholder>
          <w:temporary/>
          <w:showingPlcHdr/>
          <w15:appearance w15:val="hidden"/>
        </w:sdtPr>
        <w:sdtEndPr/>
        <w:sdtContent>
          <w:r w:rsidR="000322BF">
            <w:t>Result #1:</w:t>
          </w:r>
        </w:sdtContent>
      </w:sdt>
      <w:r w:rsidR="00C16778">
        <w:t xml:space="preserve"> </w:t>
      </w:r>
      <w:r w:rsidR="0013318C">
        <w:t>Increase in donations</w:t>
      </w:r>
    </w:p>
    <w:p w14:paraId="5004713B" w14:textId="70DE4850" w:rsidR="001273C1" w:rsidRDefault="000827B9" w:rsidP="0013318C">
      <w:pPr>
        <w:pStyle w:val="ListBullet"/>
      </w:pPr>
      <w:sdt>
        <w:sdtPr>
          <w:alias w:val="Result #2:"/>
          <w:tag w:val="Result #2:"/>
          <w:id w:val="-1991084459"/>
          <w:placeholder>
            <w:docPart w:val="1A90150E833F3C498694CEA86194BA58"/>
          </w:placeholder>
          <w:temporary/>
          <w:showingPlcHdr/>
          <w15:appearance w15:val="hidden"/>
        </w:sdtPr>
        <w:sdtEndPr/>
        <w:sdtContent>
          <w:r w:rsidR="000322BF">
            <w:t>Result #2:</w:t>
          </w:r>
        </w:sdtContent>
      </w:sdt>
      <w:r w:rsidR="00C16778">
        <w:t xml:space="preserve"> </w:t>
      </w:r>
      <w:r w:rsidR="0013318C">
        <w:t xml:space="preserve">Increase in adoptions </w:t>
      </w:r>
    </w:p>
    <w:p w14:paraId="5578C1CB" w14:textId="77777777" w:rsidR="001273C1" w:rsidRDefault="000827B9">
      <w:pPr>
        <w:pStyle w:val="Heading2"/>
      </w:pPr>
      <w:sdt>
        <w:sdtPr>
          <w:alias w:val="Technical Benefits:"/>
          <w:tag w:val="Technical Benefits:"/>
          <w:id w:val="-1731921651"/>
          <w:placeholder>
            <w:docPart w:val="4B2856E98C42D44493A229EA8FF303BF"/>
          </w:placeholder>
          <w:temporary/>
          <w:showingPlcHdr/>
          <w15:appearance w15:val="hidden"/>
        </w:sdtPr>
        <w:sdtEndPr/>
        <w:sdtContent>
          <w:r w:rsidR="006C5ECB">
            <w:t>Technical Benefits</w:t>
          </w:r>
        </w:sdtContent>
      </w:sdt>
    </w:p>
    <w:p w14:paraId="14AF6F07" w14:textId="7F6D8D9B" w:rsidR="001273C1" w:rsidRDefault="000827B9">
      <w:pPr>
        <w:pStyle w:val="ListBullet"/>
      </w:pPr>
      <w:sdt>
        <w:sdtPr>
          <w:alias w:val="Result #1:"/>
          <w:tag w:val="Result #1:"/>
          <w:id w:val="1668438177"/>
          <w:placeholder>
            <w:docPart w:val="D86EC88C13F6284BBF69E38CC266526D"/>
          </w:placeholder>
          <w:temporary/>
          <w:showingPlcHdr/>
          <w15:appearance w15:val="hidden"/>
        </w:sdtPr>
        <w:sdtEndPr/>
        <w:sdtContent>
          <w:r w:rsidR="006C5ECB">
            <w:t>Result #1:</w:t>
          </w:r>
        </w:sdtContent>
      </w:sdt>
      <w:r w:rsidR="006C5ECB">
        <w:t xml:space="preserve"> </w:t>
      </w:r>
      <w:r w:rsidR="0013318C">
        <w:t>Improved user experience on your website</w:t>
      </w:r>
    </w:p>
    <w:p w14:paraId="294310B3" w14:textId="4C56F0A3" w:rsidR="001273C1" w:rsidRDefault="000827B9">
      <w:pPr>
        <w:pStyle w:val="ListBullet"/>
      </w:pPr>
      <w:sdt>
        <w:sdtPr>
          <w:alias w:val="Result #2:"/>
          <w:tag w:val="Result #2:"/>
          <w:id w:val="-401221266"/>
          <w:placeholder>
            <w:docPart w:val="287A7E8BF346084B989A3E199D5D7611"/>
          </w:placeholder>
          <w:temporary/>
          <w:showingPlcHdr/>
          <w15:appearance w15:val="hidden"/>
        </w:sdtPr>
        <w:sdtEndPr/>
        <w:sdtContent>
          <w:r w:rsidR="006C5ECB">
            <w:t>Result #2:</w:t>
          </w:r>
        </w:sdtContent>
      </w:sdt>
      <w:r w:rsidR="00C16778">
        <w:t xml:space="preserve"> </w:t>
      </w:r>
      <w:sdt>
        <w:sdtPr>
          <w:alias w:val="Enter Result #2 Description:"/>
          <w:tag w:val="Enter Result #2 Description:"/>
          <w:id w:val="1143089449"/>
          <w:placeholder>
            <w:docPart w:val="52F1DF5935639D4E8C1B96CC6708F6C3"/>
          </w:placeholder>
          <w15:appearance w15:val="hidden"/>
        </w:sdtPr>
        <w:sdtEndPr/>
        <w:sdtContent>
          <w:r w:rsidR="0013318C">
            <w:t>Increased online presence and sharing of education</w:t>
          </w:r>
        </w:sdtContent>
      </w:sdt>
    </w:p>
    <w:p w14:paraId="0CE45C80" w14:textId="00BCEC8C" w:rsidR="008F4E62" w:rsidRDefault="000827B9" w:rsidP="008F4E62">
      <w:pPr>
        <w:pStyle w:val="ListBullet"/>
      </w:pPr>
      <w:sdt>
        <w:sdtPr>
          <w:alias w:val="Result #3:"/>
          <w:tag w:val="Result #3:"/>
          <w:id w:val="223648754"/>
          <w:placeholder>
            <w:docPart w:val="ED7C194C65B5824E9E7CA6F5955E2E5E"/>
          </w:placeholder>
          <w:temporary/>
          <w:showingPlcHdr/>
          <w15:appearance w15:val="hidden"/>
        </w:sdtPr>
        <w:sdtEndPr/>
        <w:sdtContent>
          <w:r w:rsidR="006C5ECB">
            <w:t>Result #3:</w:t>
          </w:r>
        </w:sdtContent>
      </w:sdt>
      <w:r w:rsidR="00C16778">
        <w:t xml:space="preserve"> </w:t>
      </w:r>
      <w:r w:rsidR="003D281E">
        <w:t xml:space="preserve">Increased ways for people to donate (via website) </w:t>
      </w:r>
    </w:p>
    <w:p w14:paraId="2FBD5A31" w14:textId="77777777" w:rsidR="001273C1" w:rsidRDefault="000827B9">
      <w:pPr>
        <w:pStyle w:val="Heading2"/>
      </w:pPr>
      <w:sdt>
        <w:sdtPr>
          <w:alias w:val="Other Benefits:"/>
          <w:tag w:val="Other Benefits:"/>
          <w:id w:val="-1006202281"/>
          <w:placeholder>
            <w:docPart w:val="729B4DA91A72314E83C35B596F0E1251"/>
          </w:placeholder>
          <w:temporary/>
          <w:showingPlcHdr/>
          <w15:appearance w15:val="hidden"/>
        </w:sdtPr>
        <w:sdtEndPr/>
        <w:sdtContent>
          <w:r w:rsidR="006C5ECB">
            <w:t>Other Benefits</w:t>
          </w:r>
        </w:sdtContent>
      </w:sdt>
    </w:p>
    <w:p w14:paraId="28E9AEF3" w14:textId="7E4034AD" w:rsidR="006C5ECB" w:rsidRDefault="003D281E">
      <w:r>
        <w:t xml:space="preserve">By implementing these changes, Fur Friends is guaranteed to see their donations, as well as their activity in community events and adoptions, soar. This will help boost morale for the company and give opportunities to invest in other parts of the business, such as remodeling, improved living conditions for the animals, and eventually an increase in space. This will also improve the morale of the animals, as they are more likely to find a future home sooner. </w:t>
      </w:r>
    </w:p>
    <w:p w14:paraId="27E95734" w14:textId="369BB970" w:rsidR="001273C1" w:rsidRDefault="000827B9">
      <w:pPr>
        <w:pStyle w:val="Heading1"/>
      </w:pPr>
      <w:sdt>
        <w:sdtPr>
          <w:alias w:val="Pricing:"/>
          <w:tag w:val="Pricing:"/>
          <w:id w:val="1527065974"/>
          <w:placeholder>
            <w:docPart w:val="25E60249EC19A14888FFD5A1EC0AE697"/>
          </w:placeholder>
          <w:temporary/>
          <w:showingPlcHdr/>
          <w15:appearance w15:val="hidden"/>
        </w:sdtPr>
        <w:sdtEndPr/>
        <w:sdtContent>
          <w:r w:rsidR="006C5ECB">
            <w:t>Pricing</w:t>
          </w:r>
        </w:sdtContent>
      </w:sdt>
    </w:p>
    <w:p w14:paraId="3DC31ED6" w14:textId="77777777" w:rsidR="001273C1" w:rsidRDefault="000827B9">
      <w:sdt>
        <w:sdtPr>
          <w:alias w:val="Enter description:"/>
          <w:tag w:val="Enter description:"/>
          <w:id w:val="-518550462"/>
          <w:placeholder>
            <w:docPart w:val="8C753CA67A58B94596C98B05E4C10C5E"/>
          </w:placeholder>
          <w:temporary/>
          <w:showingPlcHdr/>
          <w15:appearance w15:val="hidden"/>
        </w:sdtPr>
        <w:sdtEnd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7EA462E3BD79D04FBD4062E1E96D5067"/>
          </w:placeholder>
          <w:temporary/>
          <w:showingPlcHdr/>
          <w15:appearance w15:val="hidden"/>
        </w:sdtPr>
        <w:sdtEndPr/>
        <w:sdtContent>
          <w:r w:rsidR="006C5ECB">
            <w:t>##</w:t>
          </w:r>
        </w:sdtContent>
      </w:sdt>
      <w:r w:rsidR="00EA06FB">
        <w:t xml:space="preserve"> </w:t>
      </w:r>
      <w:sdt>
        <w:sdtPr>
          <w:alias w:val="days:"/>
          <w:tag w:val="days:"/>
          <w:id w:val="-310945737"/>
          <w:placeholder>
            <w:docPart w:val="918D9ED2972E154193917856F8C8B860"/>
          </w:placeholder>
          <w:temporary/>
          <w:showingPlcHdr/>
          <w15:appearance w15:val="hidden"/>
        </w:sdtPr>
        <w:sdtEndPr/>
        <w:sdtContent>
          <w:r w:rsidR="00EA06FB">
            <w:t>days</w:t>
          </w:r>
        </w:sdtContent>
      </w:sdt>
      <w:r w:rsidR="00C16778">
        <w:t xml:space="preserve"> </w:t>
      </w:r>
      <w:sdt>
        <w:sdtPr>
          <w:alias w:val="Enter description:"/>
          <w:tag w:val="Enter description:"/>
          <w:id w:val="1636303984"/>
          <w:placeholder>
            <w:docPart w:val="F37393F5E69E3243A37598E7859E5BA7"/>
          </w:placeholder>
          <w:temporary/>
          <w:showingPlcHdr/>
          <w15:appearance w15:val="hidden"/>
        </w:sdtPr>
        <w:sdtEndPr/>
        <w:sdtContent>
          <w:r w:rsidR="006C5ECB">
            <w:t>from the date of this proposal:</w:t>
          </w:r>
        </w:sdtContent>
      </w:sdt>
    </w:p>
    <w:tbl>
      <w:tblPr>
        <w:tblStyle w:val="ProposalTable"/>
        <w:tblW w:w="5000" w:type="pct"/>
        <w:tblLook w:val="04E0" w:firstRow="1" w:lastRow="1" w:firstColumn="1" w:lastColumn="0" w:noHBand="0" w:noVBand="1"/>
        <w:tblDescription w:val="Pricing summary"/>
      </w:tblPr>
      <w:tblGrid>
        <w:gridCol w:w="7286"/>
        <w:gridCol w:w="2064"/>
      </w:tblGrid>
      <w:tr w:rsidR="001273C1" w14:paraId="380B093D" w14:textId="77777777" w:rsidTr="001273C1">
        <w:trPr>
          <w:cnfStyle w:val="100000000000" w:firstRow="1" w:lastRow="0" w:firstColumn="0" w:lastColumn="0" w:oddVBand="0" w:evenVBand="0" w:oddHBand="0" w:evenHBand="0" w:firstRowFirstColumn="0" w:firstRowLastColumn="0" w:lastRowFirstColumn="0" w:lastRowLastColumn="0"/>
        </w:trPr>
        <w:tc>
          <w:tcPr>
            <w:tcW w:w="3896" w:type="pct"/>
          </w:tcPr>
          <w:p w14:paraId="0182D362" w14:textId="5C5BCCA7" w:rsidR="001273C1" w:rsidRPr="00732FBD" w:rsidRDefault="00732FBD">
            <w:r>
              <w:t>Category 1: Website Redesign</w:t>
            </w:r>
          </w:p>
        </w:tc>
        <w:tc>
          <w:tcPr>
            <w:tcW w:w="1104" w:type="pct"/>
          </w:tcPr>
          <w:p w14:paraId="12F40FB3" w14:textId="77777777" w:rsidR="001273C1" w:rsidRDefault="000827B9">
            <w:sdt>
              <w:sdtPr>
                <w:alias w:val="Price:"/>
                <w:tag w:val="Price:"/>
                <w:id w:val="38640934"/>
                <w:placeholder>
                  <w:docPart w:val="BAE2A76727FA2C49B6C7EDE6B0DBFCFF"/>
                </w:placeholder>
                <w:temporary/>
                <w:showingPlcHdr/>
                <w15:appearance w15:val="hidden"/>
              </w:sdtPr>
              <w:sdtEndPr/>
              <w:sdtContent>
                <w:r w:rsidR="006C5ECB">
                  <w:t>Price</w:t>
                </w:r>
              </w:sdtContent>
            </w:sdt>
          </w:p>
        </w:tc>
      </w:tr>
      <w:tr w:rsidR="001273C1" w14:paraId="0674BBFC" w14:textId="77777777" w:rsidTr="001273C1">
        <w:tc>
          <w:tcPr>
            <w:tcW w:w="3896" w:type="pct"/>
          </w:tcPr>
          <w:p w14:paraId="1A6E4BE1" w14:textId="54041AD4" w:rsidR="001273C1" w:rsidRDefault="00732FBD">
            <w:r>
              <w:t>Landing page + Social Feeds</w:t>
            </w:r>
          </w:p>
        </w:tc>
        <w:tc>
          <w:tcPr>
            <w:tcW w:w="1104" w:type="pct"/>
          </w:tcPr>
          <w:p w14:paraId="1461C950" w14:textId="59D2649A" w:rsidR="001273C1" w:rsidRDefault="00263E39">
            <w:pPr>
              <w:pStyle w:val="TableTextDecimal"/>
            </w:pPr>
            <w:r>
              <w:t>$250.00</w:t>
            </w:r>
          </w:p>
        </w:tc>
      </w:tr>
      <w:tr w:rsidR="001273C1" w14:paraId="58A988BB" w14:textId="77777777" w:rsidTr="001273C1">
        <w:tc>
          <w:tcPr>
            <w:tcW w:w="3896" w:type="pct"/>
          </w:tcPr>
          <w:p w14:paraId="475C75AF" w14:textId="539C3C1A" w:rsidR="001273C1" w:rsidRDefault="00732FBD">
            <w:r>
              <w:t>Donations portal</w:t>
            </w:r>
          </w:p>
        </w:tc>
        <w:tc>
          <w:tcPr>
            <w:tcW w:w="1104" w:type="pct"/>
          </w:tcPr>
          <w:p w14:paraId="411B8AD3" w14:textId="7974AE46" w:rsidR="001273C1" w:rsidRDefault="00263E39">
            <w:pPr>
              <w:pStyle w:val="TableTextDecimal"/>
            </w:pPr>
            <w:r>
              <w:t>$250.00</w:t>
            </w:r>
          </w:p>
        </w:tc>
      </w:tr>
      <w:tr w:rsidR="001273C1" w14:paraId="42637001" w14:textId="77777777" w:rsidTr="001273C1">
        <w:tc>
          <w:tcPr>
            <w:tcW w:w="3896" w:type="pct"/>
          </w:tcPr>
          <w:p w14:paraId="7AEF6418" w14:textId="60CF9125" w:rsidR="001273C1" w:rsidRDefault="00732FBD">
            <w:r>
              <w:t xml:space="preserve">Layout creation and implementation </w:t>
            </w:r>
          </w:p>
        </w:tc>
        <w:tc>
          <w:tcPr>
            <w:tcW w:w="1104" w:type="pct"/>
          </w:tcPr>
          <w:p w14:paraId="4CDFD7B7" w14:textId="5A75A790" w:rsidR="001273C1" w:rsidRDefault="00263E39">
            <w:pPr>
              <w:pStyle w:val="TableTextDecimal"/>
            </w:pPr>
            <w:r>
              <w:t>$1,000.00</w:t>
            </w:r>
          </w:p>
        </w:tc>
      </w:tr>
      <w:tr w:rsidR="001273C1" w14:paraId="5B299A04" w14:textId="77777777" w:rsidTr="001273C1">
        <w:tc>
          <w:tcPr>
            <w:tcW w:w="3896" w:type="pct"/>
          </w:tcPr>
          <w:p w14:paraId="7BCCBF1C" w14:textId="333D93CC" w:rsidR="001273C1" w:rsidRPr="00732FBD" w:rsidRDefault="00732FBD">
            <w:pPr>
              <w:rPr>
                <w:b/>
                <w:bCs/>
              </w:rPr>
            </w:pPr>
            <w:r>
              <w:rPr>
                <w:b/>
                <w:bCs/>
              </w:rPr>
              <w:t>Category 1</w:t>
            </w:r>
            <w:r w:rsidR="00C16778" w:rsidRPr="00732FBD">
              <w:rPr>
                <w:b/>
                <w:bCs/>
              </w:rPr>
              <w:t xml:space="preserve"> </w:t>
            </w:r>
            <w:sdt>
              <w:sdtPr>
                <w:rPr>
                  <w:b/>
                  <w:bCs/>
                </w:rPr>
                <w:alias w:val="Costs:"/>
                <w:tag w:val="Costs:"/>
                <w:id w:val="-1519929918"/>
                <w:placeholder>
                  <w:docPart w:val="FDCE1264A10AEC4CB9A489DF5E67F316"/>
                </w:placeholder>
                <w:temporary/>
                <w:showingPlcHdr/>
                <w15:appearance w15:val="hidden"/>
              </w:sdtPr>
              <w:sdtEndPr/>
              <w:sdtContent>
                <w:r w:rsidR="006C5ECB" w:rsidRPr="00732FBD">
                  <w:rPr>
                    <w:b/>
                    <w:bCs/>
                  </w:rPr>
                  <w:t>Costs</w:t>
                </w:r>
              </w:sdtContent>
            </w:sdt>
          </w:p>
        </w:tc>
        <w:tc>
          <w:tcPr>
            <w:tcW w:w="1104" w:type="pct"/>
          </w:tcPr>
          <w:p w14:paraId="78CC92D3" w14:textId="5A64FA55" w:rsidR="001273C1" w:rsidRPr="00263E39" w:rsidRDefault="00263E39">
            <w:pPr>
              <w:pStyle w:val="TableTextDecimal"/>
              <w:rPr>
                <w:b/>
                <w:bCs/>
              </w:rPr>
            </w:pPr>
            <w:r w:rsidRPr="00263E39">
              <w:rPr>
                <w:b/>
                <w:bCs/>
              </w:rPr>
              <w:t>$1,500.00</w:t>
            </w:r>
          </w:p>
        </w:tc>
      </w:tr>
      <w:tr w:rsidR="001273C1" w14:paraId="7BAA019E" w14:textId="77777777" w:rsidTr="001273C1">
        <w:tc>
          <w:tcPr>
            <w:tcW w:w="3896" w:type="pct"/>
            <w:shd w:val="clear" w:color="auto" w:fill="DEEAF6" w:themeFill="accent1" w:themeFillTint="33"/>
          </w:tcPr>
          <w:p w14:paraId="660684E9" w14:textId="48C710D0" w:rsidR="001273C1" w:rsidRDefault="00732FBD">
            <w:pPr>
              <w:rPr>
                <w:b/>
                <w:bCs/>
              </w:rPr>
            </w:pPr>
            <w:r>
              <w:rPr>
                <w:b/>
                <w:bCs/>
              </w:rPr>
              <w:t xml:space="preserve">Category 2: Database </w:t>
            </w:r>
          </w:p>
        </w:tc>
        <w:tc>
          <w:tcPr>
            <w:tcW w:w="1104" w:type="pct"/>
            <w:shd w:val="clear" w:color="auto" w:fill="DEEAF6" w:themeFill="accent1" w:themeFillTint="33"/>
          </w:tcPr>
          <w:p w14:paraId="2325C958" w14:textId="43D2DD09" w:rsidR="001273C1" w:rsidRDefault="001273C1">
            <w:pPr>
              <w:pStyle w:val="TableTextDecimal"/>
              <w:rPr>
                <w:b/>
                <w:bCs/>
              </w:rPr>
            </w:pPr>
          </w:p>
        </w:tc>
      </w:tr>
      <w:tr w:rsidR="001273C1" w14:paraId="403CD9B3" w14:textId="77777777" w:rsidTr="001273C1">
        <w:tc>
          <w:tcPr>
            <w:tcW w:w="3896" w:type="pct"/>
          </w:tcPr>
          <w:p w14:paraId="440D03A2" w14:textId="5AFE0F6F" w:rsidR="001273C1" w:rsidRDefault="00732FBD">
            <w:r>
              <w:t>Database creation</w:t>
            </w:r>
          </w:p>
        </w:tc>
        <w:tc>
          <w:tcPr>
            <w:tcW w:w="1104" w:type="pct"/>
          </w:tcPr>
          <w:p w14:paraId="425133CB" w14:textId="609A9A09" w:rsidR="001273C1" w:rsidRDefault="00263E39">
            <w:pPr>
              <w:pStyle w:val="TableTextDecimal"/>
            </w:pPr>
            <w:r>
              <w:t>$1,000.00</w:t>
            </w:r>
          </w:p>
        </w:tc>
      </w:tr>
      <w:tr w:rsidR="001273C1" w14:paraId="7FFF3E03" w14:textId="77777777" w:rsidTr="001273C1">
        <w:tc>
          <w:tcPr>
            <w:tcW w:w="3896" w:type="pct"/>
          </w:tcPr>
          <w:p w14:paraId="79787187" w14:textId="5E798CAB" w:rsidR="001273C1" w:rsidRDefault="00732FBD">
            <w:r>
              <w:t xml:space="preserve">Staff account set-up </w:t>
            </w:r>
          </w:p>
        </w:tc>
        <w:tc>
          <w:tcPr>
            <w:tcW w:w="1104" w:type="pct"/>
          </w:tcPr>
          <w:p w14:paraId="1CA84F84" w14:textId="1B41FF44" w:rsidR="001273C1" w:rsidRDefault="00263E39">
            <w:pPr>
              <w:pStyle w:val="TableTextDecimal"/>
            </w:pPr>
            <w:r>
              <w:t>$1,000.00</w:t>
            </w:r>
          </w:p>
        </w:tc>
      </w:tr>
      <w:tr w:rsidR="001273C1" w14:paraId="4D1FFDBD" w14:textId="77777777" w:rsidTr="001273C1">
        <w:tc>
          <w:tcPr>
            <w:tcW w:w="3896" w:type="pct"/>
          </w:tcPr>
          <w:p w14:paraId="7DFAE8BB" w14:textId="0F21258D" w:rsidR="001273C1" w:rsidRDefault="00732FBD">
            <w:r>
              <w:t>Training</w:t>
            </w:r>
          </w:p>
        </w:tc>
        <w:tc>
          <w:tcPr>
            <w:tcW w:w="1104" w:type="pct"/>
          </w:tcPr>
          <w:p w14:paraId="1DBF40A7" w14:textId="20231F8E" w:rsidR="001273C1" w:rsidRDefault="00263E39">
            <w:pPr>
              <w:pStyle w:val="TableTextDecimal"/>
            </w:pPr>
            <w:r>
              <w:t>$500.00</w:t>
            </w:r>
          </w:p>
        </w:tc>
      </w:tr>
      <w:tr w:rsidR="001273C1" w14:paraId="5A08100E" w14:textId="77777777" w:rsidTr="001273C1">
        <w:tc>
          <w:tcPr>
            <w:tcW w:w="3896" w:type="pct"/>
          </w:tcPr>
          <w:p w14:paraId="5F5628E7" w14:textId="034800B7" w:rsidR="001273C1" w:rsidRPr="00732FBD" w:rsidRDefault="00732FBD">
            <w:pPr>
              <w:rPr>
                <w:b/>
                <w:bCs/>
              </w:rPr>
            </w:pPr>
            <w:r>
              <w:rPr>
                <w:b/>
                <w:bCs/>
              </w:rPr>
              <w:t>Category 2 Costs</w:t>
            </w:r>
          </w:p>
        </w:tc>
        <w:tc>
          <w:tcPr>
            <w:tcW w:w="1104" w:type="pct"/>
          </w:tcPr>
          <w:p w14:paraId="076C1FAE" w14:textId="1244D8D8" w:rsidR="001273C1" w:rsidRPr="00263E39" w:rsidRDefault="00263E39">
            <w:pPr>
              <w:pStyle w:val="TableTextDecimal"/>
              <w:rPr>
                <w:b/>
                <w:bCs/>
              </w:rPr>
            </w:pPr>
            <w:r w:rsidRPr="00263E39">
              <w:rPr>
                <w:b/>
                <w:bCs/>
              </w:rPr>
              <w:t>$2,500.00</w:t>
            </w:r>
          </w:p>
        </w:tc>
      </w:tr>
      <w:tr w:rsidR="001273C1" w14:paraId="3359D288" w14:textId="77777777" w:rsidTr="001273C1">
        <w:tc>
          <w:tcPr>
            <w:tcW w:w="3896" w:type="pct"/>
            <w:shd w:val="clear" w:color="auto" w:fill="DEEAF6" w:themeFill="accent1" w:themeFillTint="33"/>
          </w:tcPr>
          <w:p w14:paraId="46370AE5" w14:textId="7C500D4C" w:rsidR="001273C1" w:rsidRDefault="00732FBD">
            <w:pPr>
              <w:rPr>
                <w:b/>
                <w:bCs/>
              </w:rPr>
            </w:pPr>
            <w:r>
              <w:rPr>
                <w:b/>
                <w:bCs/>
              </w:rPr>
              <w:t>Category 3: Analytics</w:t>
            </w:r>
          </w:p>
        </w:tc>
        <w:tc>
          <w:tcPr>
            <w:tcW w:w="1104" w:type="pct"/>
            <w:shd w:val="clear" w:color="auto" w:fill="DEEAF6" w:themeFill="accent1" w:themeFillTint="33"/>
          </w:tcPr>
          <w:p w14:paraId="48A9C0E4" w14:textId="77777777" w:rsidR="001273C1" w:rsidRDefault="001273C1">
            <w:pPr>
              <w:pStyle w:val="TableTextDecimal"/>
              <w:rPr>
                <w:b/>
                <w:bCs/>
              </w:rPr>
            </w:pPr>
          </w:p>
        </w:tc>
      </w:tr>
      <w:tr w:rsidR="001273C1" w14:paraId="77AAA073" w14:textId="77777777" w:rsidTr="001273C1">
        <w:tc>
          <w:tcPr>
            <w:tcW w:w="3896" w:type="pct"/>
          </w:tcPr>
          <w:p w14:paraId="17EE6DDF" w14:textId="65CADC86" w:rsidR="001273C1" w:rsidRDefault="00732FBD">
            <w:r>
              <w:lastRenderedPageBreak/>
              <w:t>SEO research and implementation</w:t>
            </w:r>
          </w:p>
        </w:tc>
        <w:tc>
          <w:tcPr>
            <w:tcW w:w="1104" w:type="pct"/>
          </w:tcPr>
          <w:p w14:paraId="30F9BBE9" w14:textId="305BF42F" w:rsidR="001273C1" w:rsidRDefault="00263E39">
            <w:pPr>
              <w:pStyle w:val="TableTextDecimal"/>
            </w:pPr>
            <w:r>
              <w:t>$100.00</w:t>
            </w:r>
          </w:p>
        </w:tc>
      </w:tr>
      <w:tr w:rsidR="001273C1" w14:paraId="02380986" w14:textId="77777777" w:rsidTr="001273C1">
        <w:tc>
          <w:tcPr>
            <w:tcW w:w="3896" w:type="pct"/>
          </w:tcPr>
          <w:p w14:paraId="67DA4E91" w14:textId="1872A278" w:rsidR="00732FBD" w:rsidRDefault="00732FBD">
            <w:r>
              <w:t>Google Analytics set-up</w:t>
            </w:r>
          </w:p>
        </w:tc>
        <w:tc>
          <w:tcPr>
            <w:tcW w:w="1104" w:type="pct"/>
          </w:tcPr>
          <w:p w14:paraId="3D04F501" w14:textId="0A67B970" w:rsidR="001273C1" w:rsidRDefault="00263E39">
            <w:pPr>
              <w:pStyle w:val="TableTextDecimal"/>
            </w:pPr>
            <w:r>
              <w:t>$100.00</w:t>
            </w:r>
          </w:p>
        </w:tc>
      </w:tr>
      <w:tr w:rsidR="00732FBD" w14:paraId="22C2A891" w14:textId="77777777" w:rsidTr="001273C1">
        <w:tc>
          <w:tcPr>
            <w:tcW w:w="3896" w:type="pct"/>
          </w:tcPr>
          <w:p w14:paraId="2DDB2DDB" w14:textId="31CE3357" w:rsidR="00732FBD" w:rsidRDefault="00732FBD">
            <w:r>
              <w:t>Tracking and reporting</w:t>
            </w:r>
          </w:p>
        </w:tc>
        <w:tc>
          <w:tcPr>
            <w:tcW w:w="1104" w:type="pct"/>
          </w:tcPr>
          <w:p w14:paraId="4C7AEC28" w14:textId="2C83E290" w:rsidR="00732FBD" w:rsidRDefault="00263E39">
            <w:pPr>
              <w:pStyle w:val="TableTextDecimal"/>
            </w:pPr>
            <w:r>
              <w:t>$100.00</w:t>
            </w:r>
          </w:p>
        </w:tc>
      </w:tr>
      <w:tr w:rsidR="00732FBD" w14:paraId="763C44DE" w14:textId="77777777" w:rsidTr="001273C1">
        <w:tc>
          <w:tcPr>
            <w:tcW w:w="3896" w:type="pct"/>
          </w:tcPr>
          <w:p w14:paraId="39EE46DF" w14:textId="31E29CD8" w:rsidR="00732FBD" w:rsidRPr="00732FBD" w:rsidRDefault="00732FBD">
            <w:pPr>
              <w:rPr>
                <w:b/>
                <w:bCs/>
              </w:rPr>
            </w:pPr>
            <w:r>
              <w:rPr>
                <w:b/>
                <w:bCs/>
              </w:rPr>
              <w:t>Category 3 Costs</w:t>
            </w:r>
          </w:p>
        </w:tc>
        <w:tc>
          <w:tcPr>
            <w:tcW w:w="1104" w:type="pct"/>
          </w:tcPr>
          <w:p w14:paraId="0521A179" w14:textId="0DB08DED" w:rsidR="00732FBD" w:rsidRPr="00263E39" w:rsidRDefault="00263E39">
            <w:pPr>
              <w:pStyle w:val="TableTextDecimal"/>
              <w:rPr>
                <w:b/>
                <w:bCs/>
              </w:rPr>
            </w:pPr>
            <w:r>
              <w:rPr>
                <w:b/>
                <w:bCs/>
              </w:rPr>
              <w:t>$300.00</w:t>
            </w:r>
          </w:p>
        </w:tc>
      </w:tr>
      <w:tr w:rsidR="001273C1" w14:paraId="7E28BF1F" w14:textId="77777777" w:rsidTr="00FB2EE0">
        <w:trPr>
          <w:cnfStyle w:val="010000000000" w:firstRow="0" w:lastRow="1" w:firstColumn="0" w:lastColumn="0" w:oddVBand="0" w:evenVBand="0" w:oddHBand="0" w:evenHBand="0" w:firstRowFirstColumn="0" w:firstRowLastColumn="0" w:lastRowFirstColumn="0" w:lastRowLastColumn="0"/>
        </w:trPr>
        <w:tc>
          <w:tcPr>
            <w:tcW w:w="3896" w:type="pct"/>
            <w:shd w:val="clear" w:color="auto" w:fill="2E74B5" w:themeFill="accent1" w:themeFillShade="BF"/>
          </w:tcPr>
          <w:p w14:paraId="3AD20B35" w14:textId="77777777" w:rsidR="001273C1" w:rsidRDefault="000827B9">
            <w:sdt>
              <w:sdtPr>
                <w:alias w:val="Total:"/>
                <w:tag w:val="Total:"/>
                <w:id w:val="10892442"/>
                <w:placeholder>
                  <w:docPart w:val="C9F7387E9E01F046850581B6576702BF"/>
                </w:placeholder>
                <w:temporary/>
                <w:showingPlcHdr/>
                <w15:appearance w15:val="hidden"/>
              </w:sdtPr>
              <w:sdtEndPr/>
              <w:sdtContent>
                <w:r w:rsidR="006C5ECB">
                  <w:t>Total</w:t>
                </w:r>
              </w:sdtContent>
            </w:sdt>
          </w:p>
        </w:tc>
        <w:tc>
          <w:tcPr>
            <w:tcW w:w="1104" w:type="pct"/>
            <w:shd w:val="clear" w:color="auto" w:fill="2E74B5" w:themeFill="accent1" w:themeFillShade="BF"/>
          </w:tcPr>
          <w:p w14:paraId="2704CC92" w14:textId="6C28647C" w:rsidR="001273C1" w:rsidRDefault="00263E39">
            <w:pPr>
              <w:pStyle w:val="TableTextDecimal"/>
            </w:pPr>
            <w:r>
              <w:t>$4,300.00</w:t>
            </w:r>
          </w:p>
        </w:tc>
      </w:tr>
    </w:tbl>
    <w:p w14:paraId="7C391067" w14:textId="14633F98" w:rsidR="001273C1" w:rsidRDefault="000827B9">
      <w:pPr>
        <w:spacing w:before="180"/>
      </w:pPr>
      <w:sdt>
        <w:sdtPr>
          <w:alias w:val="Enter Disclaimer:"/>
          <w:tag w:val="Enter Disclaimer:"/>
          <w:id w:val="2000220824"/>
          <w:placeholder>
            <w:docPart w:val="867EC3673F46204A977B46671D5D19E0"/>
          </w:placeholder>
          <w:temporary/>
          <w:showingPlcHdr/>
          <w15:appearance w15:val="hidden"/>
        </w:sdtPr>
        <w:sdtEnd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B338947B32219B49B4D4CEA16524466F"/>
          </w:placeholder>
          <w:temporary/>
          <w:showingPlcHdr/>
          <w15:appearance w15:val="hidden"/>
        </w:sdtPr>
        <w:sdtEndPr/>
        <w:sdtContent>
          <w:r w:rsidR="006C5ECB">
            <w:t>Estimates are subject to change if project specifications are changed or costs for outsourced services change before a contract is executed.</w:t>
          </w:r>
        </w:sdtContent>
      </w:sdt>
    </w:p>
    <w:p w14:paraId="34374145" w14:textId="77777777" w:rsidR="001273C1" w:rsidRDefault="000827B9">
      <w:pPr>
        <w:pStyle w:val="Heading1"/>
      </w:pPr>
      <w:sdt>
        <w:sdtPr>
          <w:alias w:val="Qualification:"/>
          <w:tag w:val="Qualification:"/>
          <w:id w:val="-792128607"/>
          <w:placeholder>
            <w:docPart w:val="95A16526BF3734429D29BD16C02D9EC0"/>
          </w:placeholder>
          <w:temporary/>
          <w:showingPlcHdr/>
          <w15:appearance w15:val="hidden"/>
        </w:sdtPr>
        <w:sdtEndPr/>
        <w:sdtContent>
          <w:r w:rsidR="006C5ECB">
            <w:t>Qualifications</w:t>
          </w:r>
        </w:sdtContent>
      </w:sdt>
    </w:p>
    <w:p w14:paraId="23B73684" w14:textId="78B77BCD" w:rsidR="006C5ECB" w:rsidRDefault="000827B9" w:rsidP="003D281E">
      <w:sdt>
        <w:sdtPr>
          <w:alias w:val="Your Company Name:"/>
          <w:tag w:val="Your Company Name:"/>
          <w:id w:val="-348490378"/>
          <w:placeholder>
            <w:docPart w:val="74BBE3CB1F1DD948BB737F128DB29C73"/>
          </w:placeholder>
          <w:dataBinding w:prefixMappings="xmlns:ns0='http://schemas.openxmlformats.org/officeDocument/2006/extended-properties' " w:xpath="/ns0:Properties[1]/ns0:Company[1]" w:storeItemID="{6668398D-A668-4E3E-A5EB-62B293D839F1}"/>
          <w15:appearance w15:val="hidden"/>
          <w:text/>
        </w:sdtPr>
        <w:sdtEndPr/>
        <w:sdtContent>
          <w:r w:rsidR="00EB0594">
            <w:t>Amy Lancaster</w:t>
          </w:r>
        </w:sdtContent>
      </w:sdt>
      <w:r w:rsidR="00C16778">
        <w:t xml:space="preserve"> </w:t>
      </w:r>
      <w:sdt>
        <w:sdtPr>
          <w:alias w:val="Enter description:"/>
          <w:tag w:val="Enter description:"/>
          <w:id w:val="-519473271"/>
          <w:placeholder>
            <w:docPart w:val="4606090DF3A9E04EBADF4E68A6EA3061"/>
          </w:placeholder>
          <w:temporary/>
          <w:showingPlcHdr/>
          <w15:appearance w15:val="hidden"/>
        </w:sdtPr>
        <w:sdtEndPr/>
        <w:sdtContent>
          <w:r w:rsidR="006C5ECB">
            <w:t>is continually proven to be an industry leader for</w:t>
          </w:r>
        </w:sdtContent>
      </w:sdt>
      <w:r w:rsidR="006C5ECB">
        <w:t xml:space="preserve"> </w:t>
      </w:r>
      <w:sdt>
        <w:sdtPr>
          <w:alias w:val="Enter description:"/>
          <w:tag w:val="Enter description:"/>
          <w:id w:val="1353385935"/>
          <w:placeholder>
            <w:docPart w:val="0D8BE662771F1743931F451EE19545F8"/>
          </w:placeholder>
          <w:temporary/>
          <w:showingPlcHdr/>
          <w15:appearance w15:val="hidden"/>
        </w:sdtPr>
        <w:sdtEndPr/>
        <w:sdtContent>
          <w:r w:rsidR="006C5ECB">
            <w:t>high quality/guaranteed</w:t>
          </w:r>
        </w:sdtContent>
      </w:sdt>
      <w:r w:rsidR="00C16778">
        <w:t xml:space="preserve"> </w:t>
      </w:r>
      <w:sdt>
        <w:sdtPr>
          <w:alias w:val="Enter description:"/>
          <w:tag w:val="Enter description:"/>
          <w:id w:val="-1191901425"/>
          <w:placeholder>
            <w:docPart w:val="3D9CDCE20249584ABD60A8DC2175C899"/>
          </w:placeholder>
          <w:temporary/>
          <w:showingPlcHdr/>
          <w15:appearance w15:val="hidden"/>
        </w:sdtPr>
        <w:sdtEndPr/>
        <w:sdtContent>
          <w:r w:rsidR="006C5ECB">
            <w:t>product/service</w:t>
          </w:r>
        </w:sdtContent>
      </w:sdt>
      <w:r w:rsidR="00C16778">
        <w:t xml:space="preserve"> </w:t>
      </w:r>
      <w:sdt>
        <w:sdtPr>
          <w:alias w:val="Enter description:"/>
          <w:tag w:val="Enter description:"/>
          <w:id w:val="-1822722989"/>
          <w:placeholder>
            <w:docPart w:val="6F3B2637E0321140A641857D394542ED"/>
          </w:placeholder>
          <w:temporary/>
          <w:showingPlcHdr/>
          <w15:appearance w15:val="hidden"/>
        </w:sdtPr>
        <w:sdtEndPr/>
        <w:sdtContent>
          <w:r w:rsidR="006C5ECB">
            <w:t>in the following ways:</w:t>
          </w:r>
        </w:sdtContent>
      </w:sdt>
    </w:p>
    <w:p w14:paraId="46B33514" w14:textId="58E9F60F" w:rsidR="001273C1" w:rsidRDefault="003D281E">
      <w:pPr>
        <w:pStyle w:val="ListBullet"/>
      </w:pPr>
      <w:r>
        <w:t xml:space="preserve">Amy has skills in both front-end and back-end development. What this means is that Amy is capable of handling the workload of making the website easy to navigate, beautiful, and fully functional. She is also able to create an adequate database that is easy for the staff to use and keep information organized. </w:t>
      </w:r>
    </w:p>
    <w:p w14:paraId="07B8CA71" w14:textId="601F4830" w:rsidR="006C5ECB" w:rsidRDefault="003D281E" w:rsidP="003D281E">
      <w:pPr>
        <w:pStyle w:val="ListBullet"/>
      </w:pPr>
      <w:r>
        <w:t xml:space="preserve">Amy has experience in working with animal shelters; that is, Amy has adopted all of her pets from animal shelters in the past, and she has also worked with volunteering and community events. This means that she is passionate about the topic and wants to use her skills as a web developer to give back to the animal community in an entirely different way. </w:t>
      </w:r>
    </w:p>
    <w:p w14:paraId="233571D4" w14:textId="57866999" w:rsidR="006C5ECB" w:rsidRDefault="000827B9" w:rsidP="003D281E">
      <w:pPr>
        <w:pStyle w:val="Heading1"/>
      </w:pPr>
      <w:sdt>
        <w:sdtPr>
          <w:alias w:val="Conclusion:"/>
          <w:tag w:val="Conclusion:"/>
          <w:id w:val="-448547010"/>
          <w:placeholder>
            <w:docPart w:val="32B6739329D9484B84E526F2F598EBB1"/>
          </w:placeholder>
          <w:temporary/>
          <w:showingPlcHdr/>
          <w15:appearance w15:val="hidden"/>
        </w:sdtPr>
        <w:sdtEndPr/>
        <w:sdtContent>
          <w:r w:rsidR="006C5ECB">
            <w:t>Conclusion</w:t>
          </w:r>
        </w:sdtContent>
      </w:sdt>
    </w:p>
    <w:p w14:paraId="545C9035" w14:textId="6F010EB1" w:rsidR="001273C1" w:rsidRDefault="000827B9">
      <w:sdt>
        <w:sdtPr>
          <w:alias w:val="Enter description:"/>
          <w:tag w:val="Enter description:"/>
          <w:id w:val="-2107795705"/>
          <w:placeholder>
            <w:docPart w:val="66279EF29F0ACF4D93D3EAABC052C1D3"/>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9678AE0A4448034580CDA2EE8D983F88"/>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B0594">
            <w:t>Fur Friends</w:t>
          </w:r>
        </w:sdtContent>
      </w:sdt>
      <w:r w:rsidR="00C16778">
        <w:t xml:space="preserve"> </w:t>
      </w:r>
      <w:r w:rsidR="003D281E">
        <w:t xml:space="preserve">and supporting your efforts to create a fully functioning website and online presence that will simultaneously help you with the goals of the facility. We hope that this relationship will be a prosperous one for all, and we look forward to working with you! </w:t>
      </w:r>
      <w:r w:rsidR="006C5ECB">
        <w:t xml:space="preserve"> </w:t>
      </w:r>
      <w:r w:rsidR="00C16778">
        <w:t xml:space="preserve"> </w:t>
      </w:r>
    </w:p>
    <w:p w14:paraId="7E1511F3" w14:textId="4E9DBC3B" w:rsidR="006C5ECB" w:rsidRDefault="000827B9" w:rsidP="006C5ECB">
      <w:sdt>
        <w:sdtPr>
          <w:alias w:val="Enter description:"/>
          <w:tag w:val="Enter description:"/>
          <w:id w:val="-1881157784"/>
          <w:placeholder>
            <w:docPart w:val="8D6544F5745F0A4981FABBCB1C38EF54"/>
          </w:placeholder>
          <w:temporary/>
          <w:showingPlcHdr/>
          <w15:appearance w15:val="hidden"/>
        </w:sdtPr>
        <w:sdtEndPr/>
        <w:sdtContent>
          <w:r w:rsidR="006C5ECB">
            <w:t>If you have questions on this proposal, feel free to contact</w:t>
          </w:r>
        </w:sdtContent>
      </w:sdt>
      <w:r w:rsidR="006C5ECB">
        <w:t xml:space="preserve"> </w:t>
      </w:r>
      <w:r w:rsidR="003D281E">
        <w:t>Amy</w:t>
      </w:r>
      <w:r w:rsidR="00C16778">
        <w:t xml:space="preserve"> </w:t>
      </w:r>
      <w:sdt>
        <w:sdtPr>
          <w:alias w:val="Enter description:"/>
          <w:tag w:val="Enter description:"/>
          <w:id w:val="1101151397"/>
          <w:placeholder>
            <w:docPart w:val="FE4ECFC5B914E8488A900BA95C53AE00"/>
          </w:placeholder>
          <w:temporary/>
          <w:showingPlcHdr/>
          <w15:appearance w15:val="hidden"/>
        </w:sdtPr>
        <w:sdtEndPr/>
        <w:sdtContent>
          <w:r w:rsidR="006C5ECB">
            <w:t>at your convenience by email at</w:t>
          </w:r>
        </w:sdtContent>
      </w:sdt>
      <w:r w:rsidR="006C5ECB">
        <w:t xml:space="preserve"> </w:t>
      </w:r>
      <w:r w:rsidR="003D281E">
        <w:t>amy.lancaster@mymail.champlain.edu</w:t>
      </w:r>
      <w:r w:rsidR="00C16778">
        <w:t xml:space="preserve">. </w:t>
      </w:r>
      <w:sdt>
        <w:sdtPr>
          <w:alias w:val="Enter description:"/>
          <w:tag w:val="Enter description:"/>
          <w:id w:val="1224176453"/>
          <w:placeholder>
            <w:docPart w:val="3B550028B875AF4E85C4A7AA8D44C499"/>
          </w:placeholder>
          <w:showingPlcHdr/>
          <w15:appearance w15:val="hidden"/>
        </w:sdtPr>
        <w:sdtEndPr/>
        <w:sdtContent>
          <w:r w:rsidR="006C5ECB">
            <w:t>We will be in touch with you next week to arrange a follow-up conversation on the proposal.</w:t>
          </w:r>
        </w:sdtContent>
      </w:sdt>
    </w:p>
    <w:p w14:paraId="095E892C" w14:textId="77777777" w:rsidR="000E697B" w:rsidRDefault="000827B9" w:rsidP="006C5ECB">
      <w:sdt>
        <w:sdtPr>
          <w:alias w:val="Enter Closing:"/>
          <w:tag w:val="Enter Closing:"/>
          <w:id w:val="1833405638"/>
          <w:placeholder>
            <w:docPart w:val="FCA7F4381D7E9C45B5D0AAAC8E291BE0"/>
          </w:placeholder>
          <w:temporary/>
          <w:showingPlcHdr/>
          <w15:appearance w15:val="hidden"/>
        </w:sdtPr>
        <w:sdtEndPr/>
        <w:sdtContent>
          <w:r w:rsidR="000E697B">
            <w:t>Thank you for your consideration</w:t>
          </w:r>
        </w:sdtContent>
      </w:sdt>
      <w:r w:rsidR="000E697B">
        <w:t>,</w:t>
      </w:r>
    </w:p>
    <w:p w14:paraId="0AC1140F" w14:textId="2FC5EF9F" w:rsidR="001273C1" w:rsidRDefault="003D281E">
      <w:pPr>
        <w:pStyle w:val="Signature"/>
      </w:pPr>
      <w:r>
        <w:t>Amy Lancaster</w:t>
      </w:r>
      <w:r w:rsidR="00C16778">
        <w:br/>
      </w:r>
      <w:r>
        <w:t>Web Developer</w:t>
      </w:r>
    </w:p>
    <w:sectPr w:rsidR="001273C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F6B4" w14:textId="77777777" w:rsidR="000827B9" w:rsidRDefault="000827B9">
      <w:pPr>
        <w:spacing w:after="0" w:line="240" w:lineRule="auto"/>
      </w:pPr>
      <w:r>
        <w:separator/>
      </w:r>
    </w:p>
  </w:endnote>
  <w:endnote w:type="continuationSeparator" w:id="0">
    <w:p w14:paraId="406C093F" w14:textId="77777777" w:rsidR="000827B9" w:rsidRDefault="0008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FB9B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5A919" w14:textId="77777777" w:rsidR="000827B9" w:rsidRDefault="000827B9">
      <w:pPr>
        <w:spacing w:after="0" w:line="240" w:lineRule="auto"/>
      </w:pPr>
      <w:r>
        <w:separator/>
      </w:r>
    </w:p>
  </w:footnote>
  <w:footnote w:type="continuationSeparator" w:id="0">
    <w:p w14:paraId="35F55370" w14:textId="77777777" w:rsidR="000827B9" w:rsidRDefault="00082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A4380F"/>
    <w:multiLevelType w:val="hybridMultilevel"/>
    <w:tmpl w:val="8A20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2" w15:restartNumberingAfterBreak="0">
    <w:nsid w:val="766D767E"/>
    <w:multiLevelType w:val="hybridMultilevel"/>
    <w:tmpl w:val="0980D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94"/>
    <w:rsid w:val="000322BF"/>
    <w:rsid w:val="000827B9"/>
    <w:rsid w:val="000C6A97"/>
    <w:rsid w:val="000E697B"/>
    <w:rsid w:val="000F7B03"/>
    <w:rsid w:val="00117948"/>
    <w:rsid w:val="001238BC"/>
    <w:rsid w:val="001273C1"/>
    <w:rsid w:val="0013318C"/>
    <w:rsid w:val="001F4D37"/>
    <w:rsid w:val="002129B0"/>
    <w:rsid w:val="00212A0E"/>
    <w:rsid w:val="00263E39"/>
    <w:rsid w:val="00294D12"/>
    <w:rsid w:val="00295C0C"/>
    <w:rsid w:val="002A04F7"/>
    <w:rsid w:val="002E52EE"/>
    <w:rsid w:val="00325168"/>
    <w:rsid w:val="003262F3"/>
    <w:rsid w:val="00346FDE"/>
    <w:rsid w:val="0037503A"/>
    <w:rsid w:val="00386778"/>
    <w:rsid w:val="003D281E"/>
    <w:rsid w:val="00440B01"/>
    <w:rsid w:val="004B5850"/>
    <w:rsid w:val="004E5035"/>
    <w:rsid w:val="004F5C8E"/>
    <w:rsid w:val="00517215"/>
    <w:rsid w:val="00545041"/>
    <w:rsid w:val="00590B0E"/>
    <w:rsid w:val="005B6E91"/>
    <w:rsid w:val="006C5ECB"/>
    <w:rsid w:val="0071603F"/>
    <w:rsid w:val="00732FBD"/>
    <w:rsid w:val="00741991"/>
    <w:rsid w:val="0076017A"/>
    <w:rsid w:val="007E37E6"/>
    <w:rsid w:val="00805667"/>
    <w:rsid w:val="0088175F"/>
    <w:rsid w:val="008961F2"/>
    <w:rsid w:val="008F0E66"/>
    <w:rsid w:val="008F4E62"/>
    <w:rsid w:val="00987BCC"/>
    <w:rsid w:val="00997519"/>
    <w:rsid w:val="009A3E0F"/>
    <w:rsid w:val="009B5D53"/>
    <w:rsid w:val="00A97CC8"/>
    <w:rsid w:val="00AA4E06"/>
    <w:rsid w:val="00AA528E"/>
    <w:rsid w:val="00AB131D"/>
    <w:rsid w:val="00AF452C"/>
    <w:rsid w:val="00B0209E"/>
    <w:rsid w:val="00B13AE2"/>
    <w:rsid w:val="00BC617C"/>
    <w:rsid w:val="00BE3CD6"/>
    <w:rsid w:val="00C16778"/>
    <w:rsid w:val="00CC4E29"/>
    <w:rsid w:val="00CC612B"/>
    <w:rsid w:val="00D31D4F"/>
    <w:rsid w:val="00DD3056"/>
    <w:rsid w:val="00EA06FB"/>
    <w:rsid w:val="00EB0594"/>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FE265"/>
  <w15:chartTrackingRefBased/>
  <w15:docId w15:val="{87C47023-D6A7-3045-81C5-94ABA89B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1F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y/Library/Containers/com.microsoft.Word/Data/Library/Application%20Support/Microsoft/Office/16.0/DTS/Search/%7bE163811F-F271-D64F-B146-81A82E9150A1%7d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B2040FE336BC4DAACB4EA9F0D8EF2C"/>
        <w:category>
          <w:name w:val="General"/>
          <w:gallery w:val="placeholder"/>
        </w:category>
        <w:types>
          <w:type w:val="bbPlcHdr"/>
        </w:types>
        <w:behaviors>
          <w:behavior w:val="content"/>
        </w:behaviors>
        <w:guid w:val="{1085A4B9-6C02-904C-9C31-B79E8D4AA7A9}"/>
      </w:docPartPr>
      <w:docPartBody>
        <w:p w:rsidR="00D00490" w:rsidRDefault="0063116B">
          <w:pPr>
            <w:pStyle w:val="1DB2040FE336BC4DAACB4EA9F0D8EF2C"/>
          </w:pPr>
          <w:r>
            <w:t>Overview</w:t>
          </w:r>
        </w:p>
      </w:docPartBody>
    </w:docPart>
    <w:docPart>
      <w:docPartPr>
        <w:name w:val="74BBE3CB1F1DD948BB737F128DB29C73"/>
        <w:category>
          <w:name w:val="General"/>
          <w:gallery w:val="placeholder"/>
        </w:category>
        <w:types>
          <w:type w:val="bbPlcHdr"/>
        </w:types>
        <w:behaviors>
          <w:behavior w:val="content"/>
        </w:behaviors>
        <w:guid w:val="{D9B66D87-2BCC-9A43-B09B-ECAEFEF85A26}"/>
      </w:docPartPr>
      <w:docPartBody>
        <w:p w:rsidR="00D00490" w:rsidRDefault="0063116B">
          <w:pPr>
            <w:pStyle w:val="74BBE3CB1F1DD948BB737F128DB29C73"/>
          </w:pPr>
          <w:r>
            <w:rPr>
              <w:rStyle w:val="PlaceholderText"/>
            </w:rPr>
            <w:t>Your Company</w:t>
          </w:r>
        </w:p>
      </w:docPartBody>
    </w:docPart>
    <w:docPart>
      <w:docPartPr>
        <w:name w:val="60D18A38FC7C2A499111DCFF1734B185"/>
        <w:category>
          <w:name w:val="General"/>
          <w:gallery w:val="placeholder"/>
        </w:category>
        <w:types>
          <w:type w:val="bbPlcHdr"/>
        </w:types>
        <w:behaviors>
          <w:behavior w:val="content"/>
        </w:behaviors>
        <w:guid w:val="{8F1CD3AF-3332-A247-B8C0-78854FD90C68}"/>
      </w:docPartPr>
      <w:docPartBody>
        <w:p w:rsidR="00D00490" w:rsidRDefault="0063116B">
          <w:pPr>
            <w:pStyle w:val="60D18A38FC7C2A499111DCFF1734B185"/>
          </w:pPr>
          <w:r>
            <w:t>is pleased to submit this proposal for services to support</w:t>
          </w:r>
        </w:p>
      </w:docPartBody>
    </w:docPart>
    <w:docPart>
      <w:docPartPr>
        <w:name w:val="9678AE0A4448034580CDA2EE8D983F88"/>
        <w:category>
          <w:name w:val="General"/>
          <w:gallery w:val="placeholder"/>
        </w:category>
        <w:types>
          <w:type w:val="bbPlcHdr"/>
        </w:types>
        <w:behaviors>
          <w:behavior w:val="content"/>
        </w:behaviors>
        <w:guid w:val="{45B2695E-85FE-DC4B-A384-8DA11190DAB5}"/>
      </w:docPartPr>
      <w:docPartBody>
        <w:p w:rsidR="00D00490" w:rsidRDefault="0063116B">
          <w:pPr>
            <w:pStyle w:val="9678AE0A4448034580CDA2EE8D983F88"/>
          </w:pPr>
          <w:r>
            <w:rPr>
              <w:rStyle w:val="PlaceholderText"/>
            </w:rPr>
            <w:t>Client’s Company</w:t>
          </w:r>
        </w:p>
      </w:docPartBody>
    </w:docPart>
    <w:docPart>
      <w:docPartPr>
        <w:name w:val="C58CC16D67A2F34392C1188927B67643"/>
        <w:category>
          <w:name w:val="General"/>
          <w:gallery w:val="placeholder"/>
        </w:category>
        <w:types>
          <w:type w:val="bbPlcHdr"/>
        </w:types>
        <w:behaviors>
          <w:behavior w:val="content"/>
        </w:behaviors>
        <w:guid w:val="{80F88552-5F81-8F46-AAD3-D854671F8689}"/>
      </w:docPartPr>
      <w:docPartBody>
        <w:p w:rsidR="00D00490" w:rsidRDefault="0063116B">
          <w:pPr>
            <w:pStyle w:val="C58CC16D67A2F34392C1188927B67643"/>
          </w:pPr>
          <w:r>
            <w:t>The Objective</w:t>
          </w:r>
        </w:p>
      </w:docPartBody>
    </w:docPart>
    <w:docPart>
      <w:docPartPr>
        <w:name w:val="380B1057A6A5A94693C6AC59F83F98C5"/>
        <w:category>
          <w:name w:val="General"/>
          <w:gallery w:val="placeholder"/>
        </w:category>
        <w:types>
          <w:type w:val="bbPlcHdr"/>
        </w:types>
        <w:behaviors>
          <w:behavior w:val="content"/>
        </w:behaviors>
        <w:guid w:val="{B50B595D-35F6-7B4A-96B2-DBF9A19A6480}"/>
      </w:docPartPr>
      <w:docPartBody>
        <w:p w:rsidR="00D00490" w:rsidRDefault="0063116B">
          <w:pPr>
            <w:pStyle w:val="380B1057A6A5A94693C6AC59F83F98C5"/>
          </w:pPr>
          <w:r>
            <w:t>Need #1:</w:t>
          </w:r>
        </w:p>
      </w:docPartBody>
    </w:docPart>
    <w:docPart>
      <w:docPartPr>
        <w:name w:val="63BCD9F3A9EE7C42B0FE591022684181"/>
        <w:category>
          <w:name w:val="General"/>
          <w:gallery w:val="placeholder"/>
        </w:category>
        <w:types>
          <w:type w:val="bbPlcHdr"/>
        </w:types>
        <w:behaviors>
          <w:behavior w:val="content"/>
        </w:behaviors>
        <w:guid w:val="{CD358634-659F-244A-ADCF-F8232DB7315F}"/>
      </w:docPartPr>
      <w:docPartBody>
        <w:p w:rsidR="00D00490" w:rsidRDefault="0063116B">
          <w:pPr>
            <w:pStyle w:val="63BCD9F3A9EE7C42B0FE591022684181"/>
          </w:pPr>
          <w:r>
            <w:t>Need #2:</w:t>
          </w:r>
        </w:p>
      </w:docPartBody>
    </w:docPart>
    <w:docPart>
      <w:docPartPr>
        <w:name w:val="852D3B4FD8BF1D4C8C5F6CC6E9E0077C"/>
        <w:category>
          <w:name w:val="General"/>
          <w:gallery w:val="placeholder"/>
        </w:category>
        <w:types>
          <w:type w:val="bbPlcHdr"/>
        </w:types>
        <w:behaviors>
          <w:behavior w:val="content"/>
        </w:behaviors>
        <w:guid w:val="{F180A68E-4508-F24C-BBBF-936197A662EF}"/>
      </w:docPartPr>
      <w:docPartBody>
        <w:p w:rsidR="00D00490" w:rsidRDefault="0063116B">
          <w:pPr>
            <w:pStyle w:val="852D3B4FD8BF1D4C8C5F6CC6E9E0077C"/>
          </w:pPr>
          <w:r>
            <w:t>Need #3:</w:t>
          </w:r>
        </w:p>
      </w:docPartBody>
    </w:docPart>
    <w:docPart>
      <w:docPartPr>
        <w:name w:val="C923340ED4407444B7C50E627872D4C7"/>
        <w:category>
          <w:name w:val="General"/>
          <w:gallery w:val="placeholder"/>
        </w:category>
        <w:types>
          <w:type w:val="bbPlcHdr"/>
        </w:types>
        <w:behaviors>
          <w:behavior w:val="content"/>
        </w:behaviors>
        <w:guid w:val="{3768BBD4-9D78-FD40-93FF-3C3A5C6157E0}"/>
      </w:docPartPr>
      <w:docPartBody>
        <w:p w:rsidR="00D00490" w:rsidRDefault="0063116B">
          <w:pPr>
            <w:pStyle w:val="C923340ED4407444B7C50E627872D4C7"/>
          </w:pPr>
          <w:r>
            <w:t>The Opportunity</w:t>
          </w:r>
        </w:p>
      </w:docPartBody>
    </w:docPart>
    <w:docPart>
      <w:docPartPr>
        <w:name w:val="FEB2CF9E2A68D54C948BED79C1B35C4E"/>
        <w:category>
          <w:name w:val="General"/>
          <w:gallery w:val="placeholder"/>
        </w:category>
        <w:types>
          <w:type w:val="bbPlcHdr"/>
        </w:types>
        <w:behaviors>
          <w:behavior w:val="content"/>
        </w:behaviors>
        <w:guid w:val="{A773B302-9B9B-B548-AE9E-D993642FC533}"/>
      </w:docPartPr>
      <w:docPartBody>
        <w:p w:rsidR="00D00490" w:rsidRDefault="0063116B">
          <w:pPr>
            <w:pStyle w:val="FEB2CF9E2A68D54C948BED79C1B35C4E"/>
          </w:pPr>
          <w:r>
            <w:t>Goal #1:</w:t>
          </w:r>
        </w:p>
      </w:docPartBody>
    </w:docPart>
    <w:docPart>
      <w:docPartPr>
        <w:name w:val="1BC03CFF13DF324DAA8363DEF586AC77"/>
        <w:category>
          <w:name w:val="General"/>
          <w:gallery w:val="placeholder"/>
        </w:category>
        <w:types>
          <w:type w:val="bbPlcHdr"/>
        </w:types>
        <w:behaviors>
          <w:behavior w:val="content"/>
        </w:behaviors>
        <w:guid w:val="{81C1DB8E-5540-4449-BF35-E47FF02CDED5}"/>
      </w:docPartPr>
      <w:docPartBody>
        <w:p w:rsidR="00D00490" w:rsidRDefault="0063116B">
          <w:pPr>
            <w:pStyle w:val="1BC03CFF13DF324DAA8363DEF586AC77"/>
          </w:pPr>
          <w:r>
            <w:t>Goal #2:</w:t>
          </w:r>
        </w:p>
      </w:docPartBody>
    </w:docPart>
    <w:docPart>
      <w:docPartPr>
        <w:name w:val="D269A2E108A9E245819DBA8E6B1CE239"/>
        <w:category>
          <w:name w:val="General"/>
          <w:gallery w:val="placeholder"/>
        </w:category>
        <w:types>
          <w:type w:val="bbPlcHdr"/>
        </w:types>
        <w:behaviors>
          <w:behavior w:val="content"/>
        </w:behaviors>
        <w:guid w:val="{A610AE70-3BAE-3147-9C43-ACD029D301C4}"/>
      </w:docPartPr>
      <w:docPartBody>
        <w:p w:rsidR="00D00490" w:rsidRDefault="0063116B">
          <w:pPr>
            <w:pStyle w:val="D269A2E108A9E245819DBA8E6B1CE239"/>
          </w:pPr>
          <w:r>
            <w:t>Goal #3:</w:t>
          </w:r>
        </w:p>
      </w:docPartBody>
    </w:docPart>
    <w:docPart>
      <w:docPartPr>
        <w:name w:val="70BD60B4D55C3840917508B64DB16CC0"/>
        <w:category>
          <w:name w:val="General"/>
          <w:gallery w:val="placeholder"/>
        </w:category>
        <w:types>
          <w:type w:val="bbPlcHdr"/>
        </w:types>
        <w:behaviors>
          <w:behavior w:val="content"/>
        </w:behaviors>
        <w:guid w:val="{641BBF64-C1D0-5044-8A67-789A9B21DCF6}"/>
      </w:docPartPr>
      <w:docPartBody>
        <w:p w:rsidR="00D00490" w:rsidRDefault="0063116B">
          <w:pPr>
            <w:pStyle w:val="70BD60B4D55C3840917508B64DB16CC0"/>
          </w:pPr>
          <w:r>
            <w:t>The Solution</w:t>
          </w:r>
        </w:p>
      </w:docPartBody>
    </w:docPart>
    <w:docPart>
      <w:docPartPr>
        <w:name w:val="72207F6D136BD7428AF56E8B96A8DCD6"/>
        <w:category>
          <w:name w:val="General"/>
          <w:gallery w:val="placeholder"/>
        </w:category>
        <w:types>
          <w:type w:val="bbPlcHdr"/>
        </w:types>
        <w:behaviors>
          <w:behavior w:val="content"/>
        </w:behaviors>
        <w:guid w:val="{301E1EC0-1B5D-C246-8CD2-4BF54BDDBD8B}"/>
      </w:docPartPr>
      <w:docPartBody>
        <w:p w:rsidR="00D00490" w:rsidRDefault="0063116B">
          <w:pPr>
            <w:pStyle w:val="72207F6D136BD7428AF56E8B96A8DCD6"/>
          </w:pPr>
          <w:r>
            <w:t>Recommendation #1:</w:t>
          </w:r>
        </w:p>
      </w:docPartBody>
    </w:docPart>
    <w:docPart>
      <w:docPartPr>
        <w:name w:val="370057CBCD7FE44082D9666743BBEE75"/>
        <w:category>
          <w:name w:val="General"/>
          <w:gallery w:val="placeholder"/>
        </w:category>
        <w:types>
          <w:type w:val="bbPlcHdr"/>
        </w:types>
        <w:behaviors>
          <w:behavior w:val="content"/>
        </w:behaviors>
        <w:guid w:val="{8CC05E7F-8941-5740-86E9-6DB69EBCC8B4}"/>
      </w:docPartPr>
      <w:docPartBody>
        <w:p w:rsidR="00D00490" w:rsidRDefault="0063116B">
          <w:pPr>
            <w:pStyle w:val="370057CBCD7FE44082D9666743BBEE75"/>
          </w:pPr>
          <w:r>
            <w:t>Recommendation #2:</w:t>
          </w:r>
        </w:p>
      </w:docPartBody>
    </w:docPart>
    <w:docPart>
      <w:docPartPr>
        <w:name w:val="E8CD159D11ABE54394DD445FF8BED243"/>
        <w:category>
          <w:name w:val="General"/>
          <w:gallery w:val="placeholder"/>
        </w:category>
        <w:types>
          <w:type w:val="bbPlcHdr"/>
        </w:types>
        <w:behaviors>
          <w:behavior w:val="content"/>
        </w:behaviors>
        <w:guid w:val="{1197799F-5747-EE48-80DD-69808912B4D5}"/>
      </w:docPartPr>
      <w:docPartBody>
        <w:p w:rsidR="00D00490" w:rsidRDefault="0063116B">
          <w:pPr>
            <w:pStyle w:val="E8CD159D11ABE54394DD445FF8BED243"/>
          </w:pPr>
          <w:r>
            <w:t>Recommendation #3:</w:t>
          </w:r>
        </w:p>
      </w:docPartBody>
    </w:docPart>
    <w:docPart>
      <w:docPartPr>
        <w:name w:val="F1CADCAE37935B4292103F1B0DF09756"/>
        <w:category>
          <w:name w:val="General"/>
          <w:gallery w:val="placeholder"/>
        </w:category>
        <w:types>
          <w:type w:val="bbPlcHdr"/>
        </w:types>
        <w:behaviors>
          <w:behavior w:val="content"/>
        </w:behaviors>
        <w:guid w:val="{EEB1A4A6-C014-224A-AACF-F2EEDE39767B}"/>
      </w:docPartPr>
      <w:docPartBody>
        <w:p w:rsidR="00D00490" w:rsidRDefault="0063116B">
          <w:pPr>
            <w:pStyle w:val="F1CADCAE37935B4292103F1B0DF09756"/>
          </w:pPr>
          <w:r>
            <w:t>Our Proposal</w:t>
          </w:r>
        </w:p>
      </w:docPartBody>
    </w:docPart>
    <w:docPart>
      <w:docPartPr>
        <w:name w:val="2C461D181FDCDE47A3DA44D9BC3A7487"/>
        <w:category>
          <w:name w:val="General"/>
          <w:gallery w:val="placeholder"/>
        </w:category>
        <w:types>
          <w:type w:val="bbPlcHdr"/>
        </w:types>
        <w:behaviors>
          <w:behavior w:val="content"/>
        </w:behaviors>
        <w:guid w:val="{308FF535-FA38-C840-8672-943D08498C52}"/>
      </w:docPartPr>
      <w:docPartBody>
        <w:p w:rsidR="00D00490" w:rsidRDefault="0063116B">
          <w:pPr>
            <w:pStyle w:val="2C461D181FDCDE47A3DA44D9BC3A7487"/>
          </w:pPr>
          <w:r>
            <w:t>Rationale</w:t>
          </w:r>
        </w:p>
      </w:docPartBody>
    </w:docPart>
    <w:docPart>
      <w:docPartPr>
        <w:name w:val="61EC46243A7D7C428DE899B53A7EBA64"/>
        <w:category>
          <w:name w:val="General"/>
          <w:gallery w:val="placeholder"/>
        </w:category>
        <w:types>
          <w:type w:val="bbPlcHdr"/>
        </w:types>
        <w:behaviors>
          <w:behavior w:val="content"/>
        </w:behaviors>
        <w:guid w:val="{462440E4-9570-9D4F-80CE-B73EBE3B16F9}"/>
      </w:docPartPr>
      <w:docPartBody>
        <w:p w:rsidR="00D00490" w:rsidRDefault="0063116B">
          <w:pPr>
            <w:pStyle w:val="61EC46243A7D7C428DE899B53A7EBA64"/>
          </w:pPr>
          <w:r>
            <w:t>Research</w:t>
          </w:r>
        </w:p>
      </w:docPartBody>
    </w:docPart>
    <w:docPart>
      <w:docPartPr>
        <w:name w:val="EE6E277DC5A7D142B5A6385EE8810FB1"/>
        <w:category>
          <w:name w:val="General"/>
          <w:gallery w:val="placeholder"/>
        </w:category>
        <w:types>
          <w:type w:val="bbPlcHdr"/>
        </w:types>
        <w:behaviors>
          <w:behavior w:val="content"/>
        </w:behaviors>
        <w:guid w:val="{160D755A-67B0-BA4A-805A-AA627CF0BBFC}"/>
      </w:docPartPr>
      <w:docPartBody>
        <w:p w:rsidR="00D00490" w:rsidRDefault="0063116B">
          <w:pPr>
            <w:pStyle w:val="EE6E277DC5A7D142B5A6385EE8810FB1"/>
          </w:pPr>
          <w:r>
            <w:t>Market opportunities</w:t>
          </w:r>
        </w:p>
      </w:docPartBody>
    </w:docPart>
    <w:docPart>
      <w:docPartPr>
        <w:name w:val="879619E46B17D141A97863BDA175EBBE"/>
        <w:category>
          <w:name w:val="General"/>
          <w:gallery w:val="placeholder"/>
        </w:category>
        <w:types>
          <w:type w:val="bbPlcHdr"/>
        </w:types>
        <w:behaviors>
          <w:behavior w:val="content"/>
        </w:behaviors>
        <w:guid w:val="{2C338E91-4DEB-C840-AFDE-85FFFBD90B7F}"/>
      </w:docPartPr>
      <w:docPartBody>
        <w:p w:rsidR="00D00490" w:rsidRDefault="0063116B">
          <w:pPr>
            <w:pStyle w:val="879619E46B17D141A97863BDA175EBBE"/>
          </w:pPr>
          <w:r>
            <w:t>Alignment with mission</w:t>
          </w:r>
        </w:p>
      </w:docPartBody>
    </w:docPart>
    <w:docPart>
      <w:docPartPr>
        <w:name w:val="AF89AA7692A05C4B8726FF25242D5CA2"/>
        <w:category>
          <w:name w:val="General"/>
          <w:gallery w:val="placeholder"/>
        </w:category>
        <w:types>
          <w:type w:val="bbPlcHdr"/>
        </w:types>
        <w:behaviors>
          <w:behavior w:val="content"/>
        </w:behaviors>
        <w:guid w:val="{8E12EA05-7758-2549-A135-0717C9D8C1AF}"/>
      </w:docPartPr>
      <w:docPartBody>
        <w:p w:rsidR="00D00490" w:rsidRDefault="0063116B">
          <w:pPr>
            <w:pStyle w:val="AF89AA7692A05C4B8726FF25242D5CA2"/>
          </w:pPr>
          <w:r>
            <w:t>Current resources/technology</w:t>
          </w:r>
        </w:p>
      </w:docPartBody>
    </w:docPart>
    <w:docPart>
      <w:docPartPr>
        <w:name w:val="331BB2AFC646004E9EFC969F5F2C16A3"/>
        <w:category>
          <w:name w:val="General"/>
          <w:gallery w:val="placeholder"/>
        </w:category>
        <w:types>
          <w:type w:val="bbPlcHdr"/>
        </w:types>
        <w:behaviors>
          <w:behavior w:val="content"/>
        </w:behaviors>
        <w:guid w:val="{DF0B360B-CB4E-4D41-A236-97DFB663BEFE}"/>
      </w:docPartPr>
      <w:docPartBody>
        <w:p w:rsidR="00D00490" w:rsidRDefault="0063116B">
          <w:pPr>
            <w:pStyle w:val="331BB2AFC646004E9EFC969F5F2C16A3"/>
          </w:pPr>
          <w:r>
            <w:t>Execution Strategy</w:t>
          </w:r>
        </w:p>
      </w:docPartBody>
    </w:docPart>
    <w:docPart>
      <w:docPartPr>
        <w:name w:val="8CB7248639B1F74D84DCA2AFE7108341"/>
        <w:category>
          <w:name w:val="General"/>
          <w:gallery w:val="placeholder"/>
        </w:category>
        <w:types>
          <w:type w:val="bbPlcHdr"/>
        </w:types>
        <w:behaviors>
          <w:behavior w:val="content"/>
        </w:behaviors>
        <w:guid w:val="{BD361C48-B90A-5248-AF47-BF614101E9F5}"/>
      </w:docPartPr>
      <w:docPartBody>
        <w:p w:rsidR="00D00490" w:rsidRDefault="0063116B">
          <w:pPr>
            <w:pStyle w:val="8CB7248639B1F74D84DCA2AFE7108341"/>
          </w:pPr>
          <w:r>
            <w:t>Our execution strategy incorporates proven methodologies, extremely qualified personnel, and a highly responsive approach to managing deliverables.</w:t>
          </w:r>
        </w:p>
      </w:docPartBody>
    </w:docPart>
    <w:docPart>
      <w:docPartPr>
        <w:name w:val="46716BB31D6E294A99C5D16B6B210755"/>
        <w:category>
          <w:name w:val="General"/>
          <w:gallery w:val="placeholder"/>
        </w:category>
        <w:types>
          <w:type w:val="bbPlcHdr"/>
        </w:types>
        <w:behaviors>
          <w:behavior w:val="content"/>
        </w:behaviors>
        <w:guid w:val="{4AB73B8E-D69C-D544-AA45-DB9F05054CD4}"/>
      </w:docPartPr>
      <w:docPartBody>
        <w:p w:rsidR="00D00490" w:rsidRDefault="0063116B">
          <w:pPr>
            <w:pStyle w:val="46716BB31D6E294A99C5D16B6B210755"/>
          </w:pPr>
          <w:r>
            <w:t>Following is a description of our project methods, including how the project will be developed, a proposed timeline of events, and reasons for why we suggest developing the project as described.</w:t>
          </w:r>
        </w:p>
      </w:docPartBody>
    </w:docPart>
    <w:docPart>
      <w:docPartPr>
        <w:name w:val="C0A11D8189489E41B926E7C7296646C8"/>
        <w:category>
          <w:name w:val="General"/>
          <w:gallery w:val="placeholder"/>
        </w:category>
        <w:types>
          <w:type w:val="bbPlcHdr"/>
        </w:types>
        <w:behaviors>
          <w:behavior w:val="content"/>
        </w:behaviors>
        <w:guid w:val="{2393AE6F-C211-714F-B0B7-E4C09639C34C}"/>
      </w:docPartPr>
      <w:docPartBody>
        <w:p w:rsidR="00D00490" w:rsidRDefault="0063116B">
          <w:pPr>
            <w:pStyle w:val="C0A11D8189489E41B926E7C7296646C8"/>
          </w:pPr>
          <w:r>
            <w:t>Technical/Project Approach</w:t>
          </w:r>
        </w:p>
      </w:docPartBody>
    </w:docPart>
    <w:docPart>
      <w:docPartPr>
        <w:name w:val="0ADB85DA93557C4DA11AC9184308A8D2"/>
        <w:category>
          <w:name w:val="General"/>
          <w:gallery w:val="placeholder"/>
        </w:category>
        <w:types>
          <w:type w:val="bbPlcHdr"/>
        </w:types>
        <w:behaviors>
          <w:behavior w:val="content"/>
        </w:behaviors>
        <w:guid w:val="{49EA6248-732F-2543-B71F-7B17B731DBFE}"/>
      </w:docPartPr>
      <w:docPartBody>
        <w:p w:rsidR="00D00490" w:rsidRDefault="0063116B">
          <w:pPr>
            <w:pStyle w:val="0ADB85DA93557C4DA11AC9184308A8D2"/>
          </w:pPr>
          <w:r>
            <w:t>Resources</w:t>
          </w:r>
        </w:p>
      </w:docPartBody>
    </w:docPart>
    <w:docPart>
      <w:docPartPr>
        <w:name w:val="71B98BBA4AB7A749A527B50324FBE0BB"/>
        <w:category>
          <w:name w:val="General"/>
          <w:gallery w:val="placeholder"/>
        </w:category>
        <w:types>
          <w:type w:val="bbPlcHdr"/>
        </w:types>
        <w:behaviors>
          <w:behavior w:val="content"/>
        </w:behaviors>
        <w:guid w:val="{353B54DA-D24E-D54D-9B56-A7181B86130A}"/>
      </w:docPartPr>
      <w:docPartBody>
        <w:p w:rsidR="00D00490" w:rsidRDefault="0063116B">
          <w:pPr>
            <w:pStyle w:val="71B98BBA4AB7A749A527B50324FBE0BB"/>
          </w:pPr>
          <w:r>
            <w:t>Project Deliverables</w:t>
          </w:r>
        </w:p>
      </w:docPartBody>
    </w:docPart>
    <w:docPart>
      <w:docPartPr>
        <w:name w:val="F63128E3B584F54288168BA15E09B48C"/>
        <w:category>
          <w:name w:val="General"/>
          <w:gallery w:val="placeholder"/>
        </w:category>
        <w:types>
          <w:type w:val="bbPlcHdr"/>
        </w:types>
        <w:behaviors>
          <w:behavior w:val="content"/>
        </w:behaviors>
        <w:guid w:val="{258252E3-235B-894A-8D1E-3602BDC73B1D}"/>
      </w:docPartPr>
      <w:docPartBody>
        <w:p w:rsidR="00D00490" w:rsidRDefault="0063116B">
          <w:pPr>
            <w:pStyle w:val="F63128E3B584F54288168BA15E09B48C"/>
          </w:pPr>
          <w:r>
            <w:t>Following is a complete list of all project deliverables:</w:t>
          </w:r>
        </w:p>
      </w:docPartBody>
    </w:docPart>
    <w:docPart>
      <w:docPartPr>
        <w:name w:val="6CBFAEB33D38134688E3D0D3274897A5"/>
        <w:category>
          <w:name w:val="General"/>
          <w:gallery w:val="placeholder"/>
        </w:category>
        <w:types>
          <w:type w:val="bbPlcHdr"/>
        </w:types>
        <w:behaviors>
          <w:behavior w:val="content"/>
        </w:behaviors>
        <w:guid w:val="{A2EAC21B-A9FB-C14B-A013-8A71575C2854}"/>
      </w:docPartPr>
      <w:docPartBody>
        <w:p w:rsidR="00D00490" w:rsidRDefault="0063116B">
          <w:pPr>
            <w:pStyle w:val="6CBFAEB33D38134688E3D0D3274897A5"/>
          </w:pPr>
          <w:r>
            <w:t>Deliverable</w:t>
          </w:r>
        </w:p>
      </w:docPartBody>
    </w:docPart>
    <w:docPart>
      <w:docPartPr>
        <w:name w:val="0A159C5C166E86469A53B77E10E7CB69"/>
        <w:category>
          <w:name w:val="General"/>
          <w:gallery w:val="placeholder"/>
        </w:category>
        <w:types>
          <w:type w:val="bbPlcHdr"/>
        </w:types>
        <w:behaviors>
          <w:behavior w:val="content"/>
        </w:behaviors>
        <w:guid w:val="{F1E53B49-CA3C-314F-940D-B60E03A96D4F}"/>
      </w:docPartPr>
      <w:docPartBody>
        <w:p w:rsidR="00D00490" w:rsidRDefault="0063116B">
          <w:pPr>
            <w:pStyle w:val="0A159C5C166E86469A53B77E10E7CB69"/>
          </w:pPr>
          <w:r>
            <w:t>Description</w:t>
          </w:r>
        </w:p>
      </w:docPartBody>
    </w:docPart>
    <w:docPart>
      <w:docPartPr>
        <w:name w:val="D0B7967FF3EB154DA7E1BFA1734EF6F2"/>
        <w:category>
          <w:name w:val="General"/>
          <w:gallery w:val="placeholder"/>
        </w:category>
        <w:types>
          <w:type w:val="bbPlcHdr"/>
        </w:types>
        <w:behaviors>
          <w:behavior w:val="content"/>
        </w:behaviors>
        <w:guid w:val="{C8CDA46C-FE28-6143-9444-566F49147B93}"/>
      </w:docPartPr>
      <w:docPartBody>
        <w:p w:rsidR="00D00490" w:rsidRDefault="0063116B">
          <w:pPr>
            <w:pStyle w:val="D0B7967FF3EB154DA7E1BFA1734EF6F2"/>
          </w:pPr>
          <w:r>
            <w:t>Timeline for Execution</w:t>
          </w:r>
        </w:p>
      </w:docPartBody>
    </w:docPart>
    <w:docPart>
      <w:docPartPr>
        <w:name w:val="C0B97FB0A7727044AFF1D6F3A8FA2DBE"/>
        <w:category>
          <w:name w:val="General"/>
          <w:gallery w:val="placeholder"/>
        </w:category>
        <w:types>
          <w:type w:val="bbPlcHdr"/>
        </w:types>
        <w:behaviors>
          <w:behavior w:val="content"/>
        </w:behaviors>
        <w:guid w:val="{EBEED2CE-B36D-5042-B78F-D5BF4BB4D428}"/>
      </w:docPartPr>
      <w:docPartBody>
        <w:p w:rsidR="00D00490" w:rsidRDefault="0063116B">
          <w:pPr>
            <w:pStyle w:val="C0B97FB0A7727044AFF1D6F3A8FA2DBE"/>
          </w:pPr>
          <w:r>
            <w:t>Key project dates are outlined below. Dates are best-guess estimates and are subject to change until a contract is executed.</w:t>
          </w:r>
        </w:p>
      </w:docPartBody>
    </w:docPart>
    <w:docPart>
      <w:docPartPr>
        <w:name w:val="2A73B6F11CA0E643BB5AB9979E73F660"/>
        <w:category>
          <w:name w:val="General"/>
          <w:gallery w:val="placeholder"/>
        </w:category>
        <w:types>
          <w:type w:val="bbPlcHdr"/>
        </w:types>
        <w:behaviors>
          <w:behavior w:val="content"/>
        </w:behaviors>
        <w:guid w:val="{D9B9E33E-D9B8-FE42-8121-8DF2DCC4C16C}"/>
      </w:docPartPr>
      <w:docPartBody>
        <w:p w:rsidR="00D00490" w:rsidRDefault="0063116B">
          <w:pPr>
            <w:pStyle w:val="2A73B6F11CA0E643BB5AB9979E73F660"/>
          </w:pPr>
          <w:r>
            <w:t>Description</w:t>
          </w:r>
        </w:p>
      </w:docPartBody>
    </w:docPart>
    <w:docPart>
      <w:docPartPr>
        <w:name w:val="820161542E5DB645A5E131FEBE36EEF2"/>
        <w:category>
          <w:name w:val="General"/>
          <w:gallery w:val="placeholder"/>
        </w:category>
        <w:types>
          <w:type w:val="bbPlcHdr"/>
        </w:types>
        <w:behaviors>
          <w:behavior w:val="content"/>
        </w:behaviors>
        <w:guid w:val="{FD007CFE-7D95-BD4F-9392-06F9F060250D}"/>
      </w:docPartPr>
      <w:docPartBody>
        <w:p w:rsidR="00D00490" w:rsidRDefault="0063116B">
          <w:pPr>
            <w:pStyle w:val="820161542E5DB645A5E131FEBE36EEF2"/>
          </w:pPr>
          <w:r>
            <w:t>Start Date</w:t>
          </w:r>
        </w:p>
      </w:docPartBody>
    </w:docPart>
    <w:docPart>
      <w:docPartPr>
        <w:name w:val="64EDA2BE1168B446A0FC5D31018D8D8F"/>
        <w:category>
          <w:name w:val="General"/>
          <w:gallery w:val="placeholder"/>
        </w:category>
        <w:types>
          <w:type w:val="bbPlcHdr"/>
        </w:types>
        <w:behaviors>
          <w:behavior w:val="content"/>
        </w:behaviors>
        <w:guid w:val="{E0C3F272-30E6-E04E-94BE-B0110DCCA2A9}"/>
      </w:docPartPr>
      <w:docPartBody>
        <w:p w:rsidR="00D00490" w:rsidRDefault="0063116B">
          <w:pPr>
            <w:pStyle w:val="64EDA2BE1168B446A0FC5D31018D8D8F"/>
          </w:pPr>
          <w:r>
            <w:t>End Date</w:t>
          </w:r>
        </w:p>
      </w:docPartBody>
    </w:docPart>
    <w:docPart>
      <w:docPartPr>
        <w:name w:val="0884BA2F9CE1E140A4486F1503E13173"/>
        <w:category>
          <w:name w:val="General"/>
          <w:gallery w:val="placeholder"/>
        </w:category>
        <w:types>
          <w:type w:val="bbPlcHdr"/>
        </w:types>
        <w:behaviors>
          <w:behavior w:val="content"/>
        </w:behaviors>
        <w:guid w:val="{4A80355F-CDDB-014A-B7AC-2017F29004BB}"/>
      </w:docPartPr>
      <w:docPartBody>
        <w:p w:rsidR="00D00490" w:rsidRDefault="0063116B">
          <w:pPr>
            <w:pStyle w:val="0884BA2F9CE1E140A4486F1503E13173"/>
          </w:pPr>
          <w:r>
            <w:t>Duration</w:t>
          </w:r>
        </w:p>
      </w:docPartBody>
    </w:docPart>
    <w:docPart>
      <w:docPartPr>
        <w:name w:val="D7845DE197F95A4C857069D7567D84B0"/>
        <w:category>
          <w:name w:val="General"/>
          <w:gallery w:val="placeholder"/>
        </w:category>
        <w:types>
          <w:type w:val="bbPlcHdr"/>
        </w:types>
        <w:behaviors>
          <w:behavior w:val="content"/>
        </w:behaviors>
        <w:guid w:val="{73D93CEF-F58B-9D47-8451-8159E4D950D7}"/>
      </w:docPartPr>
      <w:docPartBody>
        <w:p w:rsidR="00D00490" w:rsidRDefault="0063116B">
          <w:pPr>
            <w:pStyle w:val="D7845DE197F95A4C857069D7567D84B0"/>
          </w:pPr>
          <w:r>
            <w:t>Project Start</w:t>
          </w:r>
        </w:p>
      </w:docPartBody>
    </w:docPart>
    <w:docPart>
      <w:docPartPr>
        <w:name w:val="6D82820E5DEB5747B950E585C18ED6A8"/>
        <w:category>
          <w:name w:val="General"/>
          <w:gallery w:val="placeholder"/>
        </w:category>
        <w:types>
          <w:type w:val="bbPlcHdr"/>
        </w:types>
        <w:behaviors>
          <w:behavior w:val="content"/>
        </w:behaviors>
        <w:guid w:val="{89A6F51C-4736-C84E-AF5F-7E36BA505252}"/>
      </w:docPartPr>
      <w:docPartBody>
        <w:p w:rsidR="00D00490" w:rsidRDefault="0063116B">
          <w:pPr>
            <w:pStyle w:val="6D82820E5DEB5747B950E585C18ED6A8"/>
          </w:pPr>
          <w:r>
            <w:t>Phase 1 Complete</w:t>
          </w:r>
        </w:p>
      </w:docPartBody>
    </w:docPart>
    <w:docPart>
      <w:docPartPr>
        <w:name w:val="84FCB0B3EED0864A84894694008689F4"/>
        <w:category>
          <w:name w:val="General"/>
          <w:gallery w:val="placeholder"/>
        </w:category>
        <w:types>
          <w:type w:val="bbPlcHdr"/>
        </w:types>
        <w:behaviors>
          <w:behavior w:val="content"/>
        </w:behaviors>
        <w:guid w:val="{76F0533F-1B5B-8A4A-B7FA-A7BEA2DBD988}"/>
      </w:docPartPr>
      <w:docPartBody>
        <w:p w:rsidR="00D00490" w:rsidRDefault="0063116B">
          <w:pPr>
            <w:pStyle w:val="84FCB0B3EED0864A84894694008689F4"/>
          </w:pPr>
          <w:r>
            <w:t>Phase 2 Complete</w:t>
          </w:r>
        </w:p>
      </w:docPartBody>
    </w:docPart>
    <w:docPart>
      <w:docPartPr>
        <w:name w:val="A0B2D7110CE9DD44BDD6609F045052D2"/>
        <w:category>
          <w:name w:val="General"/>
          <w:gallery w:val="placeholder"/>
        </w:category>
        <w:types>
          <w:type w:val="bbPlcHdr"/>
        </w:types>
        <w:behaviors>
          <w:behavior w:val="content"/>
        </w:behaviors>
        <w:guid w:val="{E5122D1A-D2F5-9D46-BBDD-119E6CB731DC}"/>
      </w:docPartPr>
      <w:docPartBody>
        <w:p w:rsidR="00D00490" w:rsidRDefault="0063116B">
          <w:pPr>
            <w:pStyle w:val="A0B2D7110CE9DD44BDD6609F045052D2"/>
          </w:pPr>
          <w:r>
            <w:t>Expected Results</w:t>
          </w:r>
        </w:p>
      </w:docPartBody>
    </w:docPart>
    <w:docPart>
      <w:docPartPr>
        <w:name w:val="7F9BFC212F27054AAD02ED44DE80830A"/>
        <w:category>
          <w:name w:val="General"/>
          <w:gallery w:val="placeholder"/>
        </w:category>
        <w:types>
          <w:type w:val="bbPlcHdr"/>
        </w:types>
        <w:behaviors>
          <w:behavior w:val="content"/>
        </w:behaviors>
        <w:guid w:val="{45CEB079-3529-0041-8E65-315EE314DCDE}"/>
      </w:docPartPr>
      <w:docPartBody>
        <w:p w:rsidR="00D00490" w:rsidRDefault="0063116B">
          <w:pPr>
            <w:pStyle w:val="7F9BFC212F27054AAD02ED44DE80830A"/>
          </w:pPr>
          <w:r>
            <w:t>We expect our proposed solution to</w:t>
          </w:r>
        </w:p>
      </w:docPartBody>
    </w:docPart>
    <w:docPart>
      <w:docPartPr>
        <w:name w:val="D1A8067BBD7EF447BE2710E86678F17C"/>
        <w:category>
          <w:name w:val="General"/>
          <w:gallery w:val="placeholder"/>
        </w:category>
        <w:types>
          <w:type w:val="bbPlcHdr"/>
        </w:types>
        <w:behaviors>
          <w:behavior w:val="content"/>
        </w:behaviors>
        <w:guid w:val="{74FC0AC6-7C37-ED45-919A-12767CD22BC9}"/>
      </w:docPartPr>
      <w:docPartBody>
        <w:p w:rsidR="00D00490" w:rsidRDefault="0063116B">
          <w:pPr>
            <w:pStyle w:val="D1A8067BBD7EF447BE2710E86678F17C"/>
          </w:pPr>
          <w:r>
            <w:t>’s requirements to provide the following results:</w:t>
          </w:r>
        </w:p>
      </w:docPartBody>
    </w:docPart>
    <w:docPart>
      <w:docPartPr>
        <w:name w:val="17030E1696FF0E47BD12E2BF345CFA2C"/>
        <w:category>
          <w:name w:val="General"/>
          <w:gallery w:val="placeholder"/>
        </w:category>
        <w:types>
          <w:type w:val="bbPlcHdr"/>
        </w:types>
        <w:behaviors>
          <w:behavior w:val="content"/>
        </w:behaviors>
        <w:guid w:val="{A92CA3C8-9170-0F44-917A-30ED8EEE3AE0}"/>
      </w:docPartPr>
      <w:docPartBody>
        <w:p w:rsidR="00D00490" w:rsidRDefault="0063116B">
          <w:pPr>
            <w:pStyle w:val="17030E1696FF0E47BD12E2BF345CFA2C"/>
          </w:pPr>
          <w:r>
            <w:t>Financial Benefits</w:t>
          </w:r>
        </w:p>
      </w:docPartBody>
    </w:docPart>
    <w:docPart>
      <w:docPartPr>
        <w:name w:val="0EE98A4D97278046B7FF815B00BEBEAE"/>
        <w:category>
          <w:name w:val="General"/>
          <w:gallery w:val="placeholder"/>
        </w:category>
        <w:types>
          <w:type w:val="bbPlcHdr"/>
        </w:types>
        <w:behaviors>
          <w:behavior w:val="content"/>
        </w:behaviors>
        <w:guid w:val="{08A2312A-D51D-5C4E-8347-004B5815F2D2}"/>
      </w:docPartPr>
      <w:docPartBody>
        <w:p w:rsidR="00D00490" w:rsidRDefault="0063116B">
          <w:pPr>
            <w:pStyle w:val="0EE98A4D97278046B7FF815B00BEBEAE"/>
          </w:pPr>
          <w:r>
            <w:t>Result #1:</w:t>
          </w:r>
        </w:p>
      </w:docPartBody>
    </w:docPart>
    <w:docPart>
      <w:docPartPr>
        <w:name w:val="1A90150E833F3C498694CEA86194BA58"/>
        <w:category>
          <w:name w:val="General"/>
          <w:gallery w:val="placeholder"/>
        </w:category>
        <w:types>
          <w:type w:val="bbPlcHdr"/>
        </w:types>
        <w:behaviors>
          <w:behavior w:val="content"/>
        </w:behaviors>
        <w:guid w:val="{34303658-3D28-7943-82C7-C4DD8071A217}"/>
      </w:docPartPr>
      <w:docPartBody>
        <w:p w:rsidR="00D00490" w:rsidRDefault="0063116B">
          <w:pPr>
            <w:pStyle w:val="1A90150E833F3C498694CEA86194BA58"/>
          </w:pPr>
          <w:r>
            <w:t>Result #2:</w:t>
          </w:r>
        </w:p>
      </w:docPartBody>
    </w:docPart>
    <w:docPart>
      <w:docPartPr>
        <w:name w:val="4B2856E98C42D44493A229EA8FF303BF"/>
        <w:category>
          <w:name w:val="General"/>
          <w:gallery w:val="placeholder"/>
        </w:category>
        <w:types>
          <w:type w:val="bbPlcHdr"/>
        </w:types>
        <w:behaviors>
          <w:behavior w:val="content"/>
        </w:behaviors>
        <w:guid w:val="{375CE64A-403D-3B47-AB55-0F9CB95E3328}"/>
      </w:docPartPr>
      <w:docPartBody>
        <w:p w:rsidR="00D00490" w:rsidRDefault="0063116B">
          <w:pPr>
            <w:pStyle w:val="4B2856E98C42D44493A229EA8FF303BF"/>
          </w:pPr>
          <w:r>
            <w:t>Technical Benefits</w:t>
          </w:r>
        </w:p>
      </w:docPartBody>
    </w:docPart>
    <w:docPart>
      <w:docPartPr>
        <w:name w:val="D86EC88C13F6284BBF69E38CC266526D"/>
        <w:category>
          <w:name w:val="General"/>
          <w:gallery w:val="placeholder"/>
        </w:category>
        <w:types>
          <w:type w:val="bbPlcHdr"/>
        </w:types>
        <w:behaviors>
          <w:behavior w:val="content"/>
        </w:behaviors>
        <w:guid w:val="{662F6DC9-52C2-7D4E-85E3-59BB9F24832E}"/>
      </w:docPartPr>
      <w:docPartBody>
        <w:p w:rsidR="00D00490" w:rsidRDefault="0063116B">
          <w:pPr>
            <w:pStyle w:val="D86EC88C13F6284BBF69E38CC266526D"/>
          </w:pPr>
          <w:r>
            <w:t>Result #1:</w:t>
          </w:r>
        </w:p>
      </w:docPartBody>
    </w:docPart>
    <w:docPart>
      <w:docPartPr>
        <w:name w:val="287A7E8BF346084B989A3E199D5D7611"/>
        <w:category>
          <w:name w:val="General"/>
          <w:gallery w:val="placeholder"/>
        </w:category>
        <w:types>
          <w:type w:val="bbPlcHdr"/>
        </w:types>
        <w:behaviors>
          <w:behavior w:val="content"/>
        </w:behaviors>
        <w:guid w:val="{597C8104-39C4-8541-9D8F-A2D9EF173844}"/>
      </w:docPartPr>
      <w:docPartBody>
        <w:p w:rsidR="00D00490" w:rsidRDefault="0063116B">
          <w:pPr>
            <w:pStyle w:val="287A7E8BF346084B989A3E199D5D7611"/>
          </w:pPr>
          <w:r>
            <w:t>Result #2:</w:t>
          </w:r>
        </w:p>
      </w:docPartBody>
    </w:docPart>
    <w:docPart>
      <w:docPartPr>
        <w:name w:val="52F1DF5935639D4E8C1B96CC6708F6C3"/>
        <w:category>
          <w:name w:val="General"/>
          <w:gallery w:val="placeholder"/>
        </w:category>
        <w:types>
          <w:type w:val="bbPlcHdr"/>
        </w:types>
        <w:behaviors>
          <w:behavior w:val="content"/>
        </w:behaviors>
        <w:guid w:val="{1F514EA1-453B-7846-95F9-F58163EEC4EF}"/>
      </w:docPartPr>
      <w:docPartBody>
        <w:p w:rsidR="00D00490" w:rsidRDefault="0063116B">
          <w:pPr>
            <w:pStyle w:val="52F1DF5935639D4E8C1B96CC6708F6C3"/>
          </w:pPr>
          <w:r>
            <w:t>Brief description of desired result</w:t>
          </w:r>
        </w:p>
      </w:docPartBody>
    </w:docPart>
    <w:docPart>
      <w:docPartPr>
        <w:name w:val="ED7C194C65B5824E9E7CA6F5955E2E5E"/>
        <w:category>
          <w:name w:val="General"/>
          <w:gallery w:val="placeholder"/>
        </w:category>
        <w:types>
          <w:type w:val="bbPlcHdr"/>
        </w:types>
        <w:behaviors>
          <w:behavior w:val="content"/>
        </w:behaviors>
        <w:guid w:val="{C2A9B8F9-DFD6-0B45-B91E-AFA15CDA189A}"/>
      </w:docPartPr>
      <w:docPartBody>
        <w:p w:rsidR="00D00490" w:rsidRDefault="0063116B">
          <w:pPr>
            <w:pStyle w:val="ED7C194C65B5824E9E7CA6F5955E2E5E"/>
          </w:pPr>
          <w:r>
            <w:t>Result #3:</w:t>
          </w:r>
        </w:p>
      </w:docPartBody>
    </w:docPart>
    <w:docPart>
      <w:docPartPr>
        <w:name w:val="729B4DA91A72314E83C35B596F0E1251"/>
        <w:category>
          <w:name w:val="General"/>
          <w:gallery w:val="placeholder"/>
        </w:category>
        <w:types>
          <w:type w:val="bbPlcHdr"/>
        </w:types>
        <w:behaviors>
          <w:behavior w:val="content"/>
        </w:behaviors>
        <w:guid w:val="{DA5949DC-F9C4-F749-8A54-939FD94C16B4}"/>
      </w:docPartPr>
      <w:docPartBody>
        <w:p w:rsidR="00D00490" w:rsidRDefault="0063116B">
          <w:pPr>
            <w:pStyle w:val="729B4DA91A72314E83C35B596F0E1251"/>
          </w:pPr>
          <w:r>
            <w:t>Other Benefits</w:t>
          </w:r>
        </w:p>
      </w:docPartBody>
    </w:docPart>
    <w:docPart>
      <w:docPartPr>
        <w:name w:val="25E60249EC19A14888FFD5A1EC0AE697"/>
        <w:category>
          <w:name w:val="General"/>
          <w:gallery w:val="placeholder"/>
        </w:category>
        <w:types>
          <w:type w:val="bbPlcHdr"/>
        </w:types>
        <w:behaviors>
          <w:behavior w:val="content"/>
        </w:behaviors>
        <w:guid w:val="{5BA723DC-9D55-2941-A32B-46D0CF74D621}"/>
      </w:docPartPr>
      <w:docPartBody>
        <w:p w:rsidR="00D00490" w:rsidRDefault="0063116B">
          <w:pPr>
            <w:pStyle w:val="25E60249EC19A14888FFD5A1EC0AE697"/>
          </w:pPr>
          <w:r>
            <w:t>Pricing</w:t>
          </w:r>
        </w:p>
      </w:docPartBody>
    </w:docPart>
    <w:docPart>
      <w:docPartPr>
        <w:name w:val="8C753CA67A58B94596C98B05E4C10C5E"/>
        <w:category>
          <w:name w:val="General"/>
          <w:gallery w:val="placeholder"/>
        </w:category>
        <w:types>
          <w:type w:val="bbPlcHdr"/>
        </w:types>
        <w:behaviors>
          <w:behavior w:val="content"/>
        </w:behaviors>
        <w:guid w:val="{6E2819A2-F527-6040-8E33-00C9C924F46E}"/>
      </w:docPartPr>
      <w:docPartBody>
        <w:p w:rsidR="00D00490" w:rsidRDefault="0063116B">
          <w:pPr>
            <w:pStyle w:val="8C753CA67A58B94596C98B05E4C10C5E"/>
          </w:pPr>
          <w:r>
            <w:t>The following table details the pricing for delivery of the services outlined in this proposal. This pricing is valid for</w:t>
          </w:r>
        </w:p>
      </w:docPartBody>
    </w:docPart>
    <w:docPart>
      <w:docPartPr>
        <w:name w:val="7EA462E3BD79D04FBD4062E1E96D5067"/>
        <w:category>
          <w:name w:val="General"/>
          <w:gallery w:val="placeholder"/>
        </w:category>
        <w:types>
          <w:type w:val="bbPlcHdr"/>
        </w:types>
        <w:behaviors>
          <w:behavior w:val="content"/>
        </w:behaviors>
        <w:guid w:val="{944A18AB-7AA2-7F49-B9FA-AF463D1E4BFB}"/>
      </w:docPartPr>
      <w:docPartBody>
        <w:p w:rsidR="00D00490" w:rsidRDefault="0063116B">
          <w:pPr>
            <w:pStyle w:val="7EA462E3BD79D04FBD4062E1E96D5067"/>
          </w:pPr>
          <w:r>
            <w:t>##</w:t>
          </w:r>
        </w:p>
      </w:docPartBody>
    </w:docPart>
    <w:docPart>
      <w:docPartPr>
        <w:name w:val="918D9ED2972E154193917856F8C8B860"/>
        <w:category>
          <w:name w:val="General"/>
          <w:gallery w:val="placeholder"/>
        </w:category>
        <w:types>
          <w:type w:val="bbPlcHdr"/>
        </w:types>
        <w:behaviors>
          <w:behavior w:val="content"/>
        </w:behaviors>
        <w:guid w:val="{FAE4968A-2B99-6C4B-92F7-194CE53B0AB1}"/>
      </w:docPartPr>
      <w:docPartBody>
        <w:p w:rsidR="00D00490" w:rsidRDefault="0063116B">
          <w:pPr>
            <w:pStyle w:val="918D9ED2972E154193917856F8C8B860"/>
          </w:pPr>
          <w:r>
            <w:t>days</w:t>
          </w:r>
        </w:p>
      </w:docPartBody>
    </w:docPart>
    <w:docPart>
      <w:docPartPr>
        <w:name w:val="F37393F5E69E3243A37598E7859E5BA7"/>
        <w:category>
          <w:name w:val="General"/>
          <w:gallery w:val="placeholder"/>
        </w:category>
        <w:types>
          <w:type w:val="bbPlcHdr"/>
        </w:types>
        <w:behaviors>
          <w:behavior w:val="content"/>
        </w:behaviors>
        <w:guid w:val="{109B7284-C102-7A48-9F27-E1893E052341}"/>
      </w:docPartPr>
      <w:docPartBody>
        <w:p w:rsidR="00D00490" w:rsidRDefault="0063116B">
          <w:pPr>
            <w:pStyle w:val="F37393F5E69E3243A37598E7859E5BA7"/>
          </w:pPr>
          <w:r>
            <w:t>from the date of this proposal:</w:t>
          </w:r>
        </w:p>
      </w:docPartBody>
    </w:docPart>
    <w:docPart>
      <w:docPartPr>
        <w:name w:val="BAE2A76727FA2C49B6C7EDE6B0DBFCFF"/>
        <w:category>
          <w:name w:val="General"/>
          <w:gallery w:val="placeholder"/>
        </w:category>
        <w:types>
          <w:type w:val="bbPlcHdr"/>
        </w:types>
        <w:behaviors>
          <w:behavior w:val="content"/>
        </w:behaviors>
        <w:guid w:val="{4CCFAC88-B41F-DD4F-B657-0A3C290E2D7B}"/>
      </w:docPartPr>
      <w:docPartBody>
        <w:p w:rsidR="00D00490" w:rsidRDefault="0063116B">
          <w:pPr>
            <w:pStyle w:val="BAE2A76727FA2C49B6C7EDE6B0DBFCFF"/>
          </w:pPr>
          <w:r>
            <w:t>Price</w:t>
          </w:r>
        </w:p>
      </w:docPartBody>
    </w:docPart>
    <w:docPart>
      <w:docPartPr>
        <w:name w:val="FDCE1264A10AEC4CB9A489DF5E67F316"/>
        <w:category>
          <w:name w:val="General"/>
          <w:gallery w:val="placeholder"/>
        </w:category>
        <w:types>
          <w:type w:val="bbPlcHdr"/>
        </w:types>
        <w:behaviors>
          <w:behavior w:val="content"/>
        </w:behaviors>
        <w:guid w:val="{243417C7-5DD5-2B4C-8143-B3AC2C240822}"/>
      </w:docPartPr>
      <w:docPartBody>
        <w:p w:rsidR="00D00490" w:rsidRDefault="0063116B">
          <w:pPr>
            <w:pStyle w:val="FDCE1264A10AEC4CB9A489DF5E67F316"/>
          </w:pPr>
          <w:r>
            <w:t>Costs</w:t>
          </w:r>
        </w:p>
      </w:docPartBody>
    </w:docPart>
    <w:docPart>
      <w:docPartPr>
        <w:name w:val="C9F7387E9E01F046850581B6576702BF"/>
        <w:category>
          <w:name w:val="General"/>
          <w:gallery w:val="placeholder"/>
        </w:category>
        <w:types>
          <w:type w:val="bbPlcHdr"/>
        </w:types>
        <w:behaviors>
          <w:behavior w:val="content"/>
        </w:behaviors>
        <w:guid w:val="{6DA53BA1-CBEB-8B4C-8EF7-AA01A2102775}"/>
      </w:docPartPr>
      <w:docPartBody>
        <w:p w:rsidR="00D00490" w:rsidRDefault="0063116B">
          <w:pPr>
            <w:pStyle w:val="C9F7387E9E01F046850581B6576702BF"/>
          </w:pPr>
          <w:r>
            <w:t>Total</w:t>
          </w:r>
        </w:p>
      </w:docPartBody>
    </w:docPart>
    <w:docPart>
      <w:docPartPr>
        <w:name w:val="867EC3673F46204A977B46671D5D19E0"/>
        <w:category>
          <w:name w:val="General"/>
          <w:gallery w:val="placeholder"/>
        </w:category>
        <w:types>
          <w:type w:val="bbPlcHdr"/>
        </w:types>
        <w:behaviors>
          <w:behavior w:val="content"/>
        </w:behaviors>
        <w:guid w:val="{FC69A494-BACE-9149-A2E3-25B0089CC282}"/>
      </w:docPartPr>
      <w:docPartBody>
        <w:p w:rsidR="00D00490" w:rsidRDefault="0063116B">
          <w:pPr>
            <w:pStyle w:val="867EC3673F46204A977B46671D5D19E0"/>
          </w:pPr>
          <w:r>
            <w:t>Disclaimer: The prices listed in the preceding table are an estimate for the services discussed. This summary is not a warranty of final price.</w:t>
          </w:r>
        </w:p>
      </w:docPartBody>
    </w:docPart>
    <w:docPart>
      <w:docPartPr>
        <w:name w:val="B338947B32219B49B4D4CEA16524466F"/>
        <w:category>
          <w:name w:val="General"/>
          <w:gallery w:val="placeholder"/>
        </w:category>
        <w:types>
          <w:type w:val="bbPlcHdr"/>
        </w:types>
        <w:behaviors>
          <w:behavior w:val="content"/>
        </w:behaviors>
        <w:guid w:val="{B6E33226-0ABD-7540-9B6C-92F66312D9B8}"/>
      </w:docPartPr>
      <w:docPartBody>
        <w:p w:rsidR="00D00490" w:rsidRDefault="0063116B">
          <w:pPr>
            <w:pStyle w:val="B338947B32219B49B4D4CEA16524466F"/>
          </w:pPr>
          <w:r>
            <w:t>Estimates are subject to change if project specifications are changed or costs for outsourced services change before a contract is executed.</w:t>
          </w:r>
        </w:p>
      </w:docPartBody>
    </w:docPart>
    <w:docPart>
      <w:docPartPr>
        <w:name w:val="95A16526BF3734429D29BD16C02D9EC0"/>
        <w:category>
          <w:name w:val="General"/>
          <w:gallery w:val="placeholder"/>
        </w:category>
        <w:types>
          <w:type w:val="bbPlcHdr"/>
        </w:types>
        <w:behaviors>
          <w:behavior w:val="content"/>
        </w:behaviors>
        <w:guid w:val="{C2F9AF82-8F97-254B-89EC-43A05E91E2AC}"/>
      </w:docPartPr>
      <w:docPartBody>
        <w:p w:rsidR="00D00490" w:rsidRDefault="0063116B">
          <w:pPr>
            <w:pStyle w:val="95A16526BF3734429D29BD16C02D9EC0"/>
          </w:pPr>
          <w:r>
            <w:t>Qualifications</w:t>
          </w:r>
        </w:p>
      </w:docPartBody>
    </w:docPart>
    <w:docPart>
      <w:docPartPr>
        <w:name w:val="4606090DF3A9E04EBADF4E68A6EA3061"/>
        <w:category>
          <w:name w:val="General"/>
          <w:gallery w:val="placeholder"/>
        </w:category>
        <w:types>
          <w:type w:val="bbPlcHdr"/>
        </w:types>
        <w:behaviors>
          <w:behavior w:val="content"/>
        </w:behaviors>
        <w:guid w:val="{E50B5345-3431-7740-A5E2-7FE105AB85BE}"/>
      </w:docPartPr>
      <w:docPartBody>
        <w:p w:rsidR="00D00490" w:rsidRDefault="0063116B">
          <w:pPr>
            <w:pStyle w:val="4606090DF3A9E04EBADF4E68A6EA3061"/>
          </w:pPr>
          <w:r>
            <w:t>is continually proven to be an industry leader for</w:t>
          </w:r>
        </w:p>
      </w:docPartBody>
    </w:docPart>
    <w:docPart>
      <w:docPartPr>
        <w:name w:val="0D8BE662771F1743931F451EE19545F8"/>
        <w:category>
          <w:name w:val="General"/>
          <w:gallery w:val="placeholder"/>
        </w:category>
        <w:types>
          <w:type w:val="bbPlcHdr"/>
        </w:types>
        <w:behaviors>
          <w:behavior w:val="content"/>
        </w:behaviors>
        <w:guid w:val="{A395A0E9-67ED-0E48-A6BD-A7D9E0DCE19C}"/>
      </w:docPartPr>
      <w:docPartBody>
        <w:p w:rsidR="00D00490" w:rsidRDefault="0063116B">
          <w:pPr>
            <w:pStyle w:val="0D8BE662771F1743931F451EE19545F8"/>
          </w:pPr>
          <w:r>
            <w:t>high quality/guaranteed</w:t>
          </w:r>
        </w:p>
      </w:docPartBody>
    </w:docPart>
    <w:docPart>
      <w:docPartPr>
        <w:name w:val="3D9CDCE20249584ABD60A8DC2175C899"/>
        <w:category>
          <w:name w:val="General"/>
          <w:gallery w:val="placeholder"/>
        </w:category>
        <w:types>
          <w:type w:val="bbPlcHdr"/>
        </w:types>
        <w:behaviors>
          <w:behavior w:val="content"/>
        </w:behaviors>
        <w:guid w:val="{E0129C54-DB65-4D4A-837E-05390371F44D}"/>
      </w:docPartPr>
      <w:docPartBody>
        <w:p w:rsidR="00D00490" w:rsidRDefault="0063116B">
          <w:pPr>
            <w:pStyle w:val="3D9CDCE20249584ABD60A8DC2175C899"/>
          </w:pPr>
          <w:r>
            <w:t>product/service</w:t>
          </w:r>
        </w:p>
      </w:docPartBody>
    </w:docPart>
    <w:docPart>
      <w:docPartPr>
        <w:name w:val="6F3B2637E0321140A641857D394542ED"/>
        <w:category>
          <w:name w:val="General"/>
          <w:gallery w:val="placeholder"/>
        </w:category>
        <w:types>
          <w:type w:val="bbPlcHdr"/>
        </w:types>
        <w:behaviors>
          <w:behavior w:val="content"/>
        </w:behaviors>
        <w:guid w:val="{066E8420-05B1-C340-966F-FD4C81D37143}"/>
      </w:docPartPr>
      <w:docPartBody>
        <w:p w:rsidR="00D00490" w:rsidRDefault="0063116B">
          <w:pPr>
            <w:pStyle w:val="6F3B2637E0321140A641857D394542ED"/>
          </w:pPr>
          <w:r>
            <w:t>in the following ways:</w:t>
          </w:r>
        </w:p>
      </w:docPartBody>
    </w:docPart>
    <w:docPart>
      <w:docPartPr>
        <w:name w:val="32B6739329D9484B84E526F2F598EBB1"/>
        <w:category>
          <w:name w:val="General"/>
          <w:gallery w:val="placeholder"/>
        </w:category>
        <w:types>
          <w:type w:val="bbPlcHdr"/>
        </w:types>
        <w:behaviors>
          <w:behavior w:val="content"/>
        </w:behaviors>
        <w:guid w:val="{148101CE-6CC7-3342-85C9-050F4A5D6725}"/>
      </w:docPartPr>
      <w:docPartBody>
        <w:p w:rsidR="00D00490" w:rsidRDefault="0063116B">
          <w:pPr>
            <w:pStyle w:val="32B6739329D9484B84E526F2F598EBB1"/>
          </w:pPr>
          <w:r>
            <w:t>Conclusion</w:t>
          </w:r>
        </w:p>
      </w:docPartBody>
    </w:docPart>
    <w:docPart>
      <w:docPartPr>
        <w:name w:val="66279EF29F0ACF4D93D3EAABC052C1D3"/>
        <w:category>
          <w:name w:val="General"/>
          <w:gallery w:val="placeholder"/>
        </w:category>
        <w:types>
          <w:type w:val="bbPlcHdr"/>
        </w:types>
        <w:behaviors>
          <w:behavior w:val="content"/>
        </w:behaviors>
        <w:guid w:val="{1DFEE9C5-1082-0047-AB9F-FB0A9CC98AC2}"/>
      </w:docPartPr>
      <w:docPartBody>
        <w:p w:rsidR="00D00490" w:rsidRDefault="0063116B">
          <w:pPr>
            <w:pStyle w:val="66279EF29F0ACF4D93D3EAABC052C1D3"/>
          </w:pPr>
          <w:r>
            <w:t>We look forward to working with</w:t>
          </w:r>
        </w:p>
      </w:docPartBody>
    </w:docPart>
    <w:docPart>
      <w:docPartPr>
        <w:name w:val="8D6544F5745F0A4981FABBCB1C38EF54"/>
        <w:category>
          <w:name w:val="General"/>
          <w:gallery w:val="placeholder"/>
        </w:category>
        <w:types>
          <w:type w:val="bbPlcHdr"/>
        </w:types>
        <w:behaviors>
          <w:behavior w:val="content"/>
        </w:behaviors>
        <w:guid w:val="{85144661-2E37-0E49-BEAB-F50DEC6218F4}"/>
      </w:docPartPr>
      <w:docPartBody>
        <w:p w:rsidR="00D00490" w:rsidRDefault="0063116B">
          <w:pPr>
            <w:pStyle w:val="8D6544F5745F0A4981FABBCB1C38EF54"/>
          </w:pPr>
          <w:r>
            <w:t>If you have questions on this proposal, feel free to contact</w:t>
          </w:r>
        </w:p>
      </w:docPartBody>
    </w:docPart>
    <w:docPart>
      <w:docPartPr>
        <w:name w:val="FE4ECFC5B914E8488A900BA95C53AE00"/>
        <w:category>
          <w:name w:val="General"/>
          <w:gallery w:val="placeholder"/>
        </w:category>
        <w:types>
          <w:type w:val="bbPlcHdr"/>
        </w:types>
        <w:behaviors>
          <w:behavior w:val="content"/>
        </w:behaviors>
        <w:guid w:val="{02A9ABE8-56AE-F04E-ABEB-C17D392A755B}"/>
      </w:docPartPr>
      <w:docPartBody>
        <w:p w:rsidR="00D00490" w:rsidRDefault="0063116B">
          <w:pPr>
            <w:pStyle w:val="FE4ECFC5B914E8488A900BA95C53AE00"/>
          </w:pPr>
          <w:r>
            <w:t>at your convenience by email at</w:t>
          </w:r>
        </w:p>
      </w:docPartBody>
    </w:docPart>
    <w:docPart>
      <w:docPartPr>
        <w:name w:val="3B550028B875AF4E85C4A7AA8D44C499"/>
        <w:category>
          <w:name w:val="General"/>
          <w:gallery w:val="placeholder"/>
        </w:category>
        <w:types>
          <w:type w:val="bbPlcHdr"/>
        </w:types>
        <w:behaviors>
          <w:behavior w:val="content"/>
        </w:behaviors>
        <w:guid w:val="{CF7D7AEA-502E-CE4B-8BE3-43FC46A78188}"/>
      </w:docPartPr>
      <w:docPartBody>
        <w:p w:rsidR="00D00490" w:rsidRDefault="0063116B">
          <w:pPr>
            <w:pStyle w:val="3B550028B875AF4E85C4A7AA8D44C499"/>
          </w:pPr>
          <w:r>
            <w:t>We will be in touch with you next week to arrange a follow-up conversation on the proposal.</w:t>
          </w:r>
        </w:p>
      </w:docPartBody>
    </w:docPart>
    <w:docPart>
      <w:docPartPr>
        <w:name w:val="FCA7F4381D7E9C45B5D0AAAC8E291BE0"/>
        <w:category>
          <w:name w:val="General"/>
          <w:gallery w:val="placeholder"/>
        </w:category>
        <w:types>
          <w:type w:val="bbPlcHdr"/>
        </w:types>
        <w:behaviors>
          <w:behavior w:val="content"/>
        </w:behaviors>
        <w:guid w:val="{08832C55-D93F-6C41-BC78-9AC8A17A6C82}"/>
      </w:docPartPr>
      <w:docPartBody>
        <w:p w:rsidR="00D00490" w:rsidRDefault="0063116B">
          <w:pPr>
            <w:pStyle w:val="FCA7F4381D7E9C45B5D0AAAC8E291BE0"/>
          </w:pPr>
          <w:r>
            <w:t>Thank you for your consideration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6B"/>
    <w:rsid w:val="0063116B"/>
    <w:rsid w:val="00AB4F0E"/>
    <w:rsid w:val="00C85C20"/>
    <w:rsid w:val="00D0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2040FE336BC4DAACB4EA9F0D8EF2C">
    <w:name w:val="1DB2040FE336BC4DAACB4EA9F0D8EF2C"/>
  </w:style>
  <w:style w:type="character" w:styleId="PlaceholderText">
    <w:name w:val="Placeholder Text"/>
    <w:basedOn w:val="DefaultParagraphFont"/>
    <w:uiPriority w:val="99"/>
    <w:semiHidden/>
    <w:rPr>
      <w:color w:val="595959" w:themeColor="text1" w:themeTint="A6"/>
    </w:rPr>
  </w:style>
  <w:style w:type="paragraph" w:customStyle="1" w:styleId="74BBE3CB1F1DD948BB737F128DB29C73">
    <w:name w:val="74BBE3CB1F1DD948BB737F128DB29C73"/>
  </w:style>
  <w:style w:type="paragraph" w:customStyle="1" w:styleId="60D18A38FC7C2A499111DCFF1734B185">
    <w:name w:val="60D18A38FC7C2A499111DCFF1734B185"/>
  </w:style>
  <w:style w:type="paragraph" w:customStyle="1" w:styleId="9678AE0A4448034580CDA2EE8D983F88">
    <w:name w:val="9678AE0A4448034580CDA2EE8D983F88"/>
  </w:style>
  <w:style w:type="paragraph" w:customStyle="1" w:styleId="C58CC16D67A2F34392C1188927B67643">
    <w:name w:val="C58CC16D67A2F34392C1188927B67643"/>
  </w:style>
  <w:style w:type="paragraph" w:customStyle="1" w:styleId="380B1057A6A5A94693C6AC59F83F98C5">
    <w:name w:val="380B1057A6A5A94693C6AC59F83F98C5"/>
  </w:style>
  <w:style w:type="paragraph" w:customStyle="1" w:styleId="63BCD9F3A9EE7C42B0FE591022684181">
    <w:name w:val="63BCD9F3A9EE7C42B0FE591022684181"/>
  </w:style>
  <w:style w:type="paragraph" w:customStyle="1" w:styleId="852D3B4FD8BF1D4C8C5F6CC6E9E0077C">
    <w:name w:val="852D3B4FD8BF1D4C8C5F6CC6E9E0077C"/>
  </w:style>
  <w:style w:type="paragraph" w:customStyle="1" w:styleId="C923340ED4407444B7C50E627872D4C7">
    <w:name w:val="C923340ED4407444B7C50E627872D4C7"/>
  </w:style>
  <w:style w:type="paragraph" w:customStyle="1" w:styleId="FEB2CF9E2A68D54C948BED79C1B35C4E">
    <w:name w:val="FEB2CF9E2A68D54C948BED79C1B35C4E"/>
  </w:style>
  <w:style w:type="paragraph" w:customStyle="1" w:styleId="1BC03CFF13DF324DAA8363DEF586AC77">
    <w:name w:val="1BC03CFF13DF324DAA8363DEF586AC77"/>
  </w:style>
  <w:style w:type="paragraph" w:customStyle="1" w:styleId="D269A2E108A9E245819DBA8E6B1CE239">
    <w:name w:val="D269A2E108A9E245819DBA8E6B1CE239"/>
  </w:style>
  <w:style w:type="paragraph" w:customStyle="1" w:styleId="70BD60B4D55C3840917508B64DB16CC0">
    <w:name w:val="70BD60B4D55C3840917508B64DB16CC0"/>
  </w:style>
  <w:style w:type="paragraph" w:customStyle="1" w:styleId="72207F6D136BD7428AF56E8B96A8DCD6">
    <w:name w:val="72207F6D136BD7428AF56E8B96A8DCD6"/>
  </w:style>
  <w:style w:type="paragraph" w:customStyle="1" w:styleId="370057CBCD7FE44082D9666743BBEE75">
    <w:name w:val="370057CBCD7FE44082D9666743BBEE75"/>
  </w:style>
  <w:style w:type="paragraph" w:customStyle="1" w:styleId="E8CD159D11ABE54394DD445FF8BED243">
    <w:name w:val="E8CD159D11ABE54394DD445FF8BED243"/>
  </w:style>
  <w:style w:type="paragraph" w:customStyle="1" w:styleId="F1CADCAE37935B4292103F1B0DF09756">
    <w:name w:val="F1CADCAE37935B4292103F1B0DF09756"/>
  </w:style>
  <w:style w:type="paragraph" w:customStyle="1" w:styleId="2C461D181FDCDE47A3DA44D9BC3A7487">
    <w:name w:val="2C461D181FDCDE47A3DA44D9BC3A7487"/>
  </w:style>
  <w:style w:type="paragraph" w:customStyle="1" w:styleId="61EC46243A7D7C428DE899B53A7EBA64">
    <w:name w:val="61EC46243A7D7C428DE899B53A7EBA64"/>
  </w:style>
  <w:style w:type="paragraph" w:customStyle="1" w:styleId="EE6E277DC5A7D142B5A6385EE8810FB1">
    <w:name w:val="EE6E277DC5A7D142B5A6385EE8810FB1"/>
  </w:style>
  <w:style w:type="paragraph" w:customStyle="1" w:styleId="879619E46B17D141A97863BDA175EBBE">
    <w:name w:val="879619E46B17D141A97863BDA175EBBE"/>
  </w:style>
  <w:style w:type="paragraph" w:customStyle="1" w:styleId="AF89AA7692A05C4B8726FF25242D5CA2">
    <w:name w:val="AF89AA7692A05C4B8726FF25242D5CA2"/>
  </w:style>
  <w:style w:type="paragraph" w:customStyle="1" w:styleId="331BB2AFC646004E9EFC969F5F2C16A3">
    <w:name w:val="331BB2AFC646004E9EFC969F5F2C16A3"/>
  </w:style>
  <w:style w:type="paragraph" w:customStyle="1" w:styleId="8CB7248639B1F74D84DCA2AFE7108341">
    <w:name w:val="8CB7248639B1F74D84DCA2AFE7108341"/>
  </w:style>
  <w:style w:type="paragraph" w:customStyle="1" w:styleId="46716BB31D6E294A99C5D16B6B210755">
    <w:name w:val="46716BB31D6E294A99C5D16B6B210755"/>
  </w:style>
  <w:style w:type="paragraph" w:customStyle="1" w:styleId="C0A11D8189489E41B926E7C7296646C8">
    <w:name w:val="C0A11D8189489E41B926E7C7296646C8"/>
  </w:style>
  <w:style w:type="paragraph" w:customStyle="1" w:styleId="0ADB85DA93557C4DA11AC9184308A8D2">
    <w:name w:val="0ADB85DA93557C4DA11AC9184308A8D2"/>
  </w:style>
  <w:style w:type="paragraph" w:customStyle="1" w:styleId="71B98BBA4AB7A749A527B50324FBE0BB">
    <w:name w:val="71B98BBA4AB7A749A527B50324FBE0BB"/>
  </w:style>
  <w:style w:type="paragraph" w:customStyle="1" w:styleId="F63128E3B584F54288168BA15E09B48C">
    <w:name w:val="F63128E3B584F54288168BA15E09B48C"/>
  </w:style>
  <w:style w:type="paragraph" w:customStyle="1" w:styleId="6CBFAEB33D38134688E3D0D3274897A5">
    <w:name w:val="6CBFAEB33D38134688E3D0D3274897A5"/>
  </w:style>
  <w:style w:type="paragraph" w:customStyle="1" w:styleId="0A159C5C166E86469A53B77E10E7CB69">
    <w:name w:val="0A159C5C166E86469A53B77E10E7CB69"/>
  </w:style>
  <w:style w:type="paragraph" w:customStyle="1" w:styleId="D0B7967FF3EB154DA7E1BFA1734EF6F2">
    <w:name w:val="D0B7967FF3EB154DA7E1BFA1734EF6F2"/>
  </w:style>
  <w:style w:type="paragraph" w:customStyle="1" w:styleId="C0B97FB0A7727044AFF1D6F3A8FA2DBE">
    <w:name w:val="C0B97FB0A7727044AFF1D6F3A8FA2DBE"/>
  </w:style>
  <w:style w:type="paragraph" w:customStyle="1" w:styleId="2A73B6F11CA0E643BB5AB9979E73F660">
    <w:name w:val="2A73B6F11CA0E643BB5AB9979E73F660"/>
  </w:style>
  <w:style w:type="paragraph" w:customStyle="1" w:styleId="820161542E5DB645A5E131FEBE36EEF2">
    <w:name w:val="820161542E5DB645A5E131FEBE36EEF2"/>
  </w:style>
  <w:style w:type="paragraph" w:customStyle="1" w:styleId="64EDA2BE1168B446A0FC5D31018D8D8F">
    <w:name w:val="64EDA2BE1168B446A0FC5D31018D8D8F"/>
  </w:style>
  <w:style w:type="paragraph" w:customStyle="1" w:styleId="0884BA2F9CE1E140A4486F1503E13173">
    <w:name w:val="0884BA2F9CE1E140A4486F1503E13173"/>
  </w:style>
  <w:style w:type="paragraph" w:customStyle="1" w:styleId="D7845DE197F95A4C857069D7567D84B0">
    <w:name w:val="D7845DE197F95A4C857069D7567D84B0"/>
  </w:style>
  <w:style w:type="paragraph" w:customStyle="1" w:styleId="6D82820E5DEB5747B950E585C18ED6A8">
    <w:name w:val="6D82820E5DEB5747B950E585C18ED6A8"/>
  </w:style>
  <w:style w:type="paragraph" w:customStyle="1" w:styleId="84FCB0B3EED0864A84894694008689F4">
    <w:name w:val="84FCB0B3EED0864A84894694008689F4"/>
  </w:style>
  <w:style w:type="paragraph" w:customStyle="1" w:styleId="A0B2D7110CE9DD44BDD6609F045052D2">
    <w:name w:val="A0B2D7110CE9DD44BDD6609F045052D2"/>
  </w:style>
  <w:style w:type="paragraph" w:customStyle="1" w:styleId="7F9BFC212F27054AAD02ED44DE80830A">
    <w:name w:val="7F9BFC212F27054AAD02ED44DE80830A"/>
  </w:style>
  <w:style w:type="paragraph" w:customStyle="1" w:styleId="D1A8067BBD7EF447BE2710E86678F17C">
    <w:name w:val="D1A8067BBD7EF447BE2710E86678F17C"/>
  </w:style>
  <w:style w:type="paragraph" w:customStyle="1" w:styleId="17030E1696FF0E47BD12E2BF345CFA2C">
    <w:name w:val="17030E1696FF0E47BD12E2BF345CFA2C"/>
  </w:style>
  <w:style w:type="paragraph" w:customStyle="1" w:styleId="0EE98A4D97278046B7FF815B00BEBEAE">
    <w:name w:val="0EE98A4D97278046B7FF815B00BEBEAE"/>
  </w:style>
  <w:style w:type="paragraph" w:customStyle="1" w:styleId="1A90150E833F3C498694CEA86194BA58">
    <w:name w:val="1A90150E833F3C498694CEA86194BA58"/>
  </w:style>
  <w:style w:type="paragraph" w:customStyle="1" w:styleId="4B2856E98C42D44493A229EA8FF303BF">
    <w:name w:val="4B2856E98C42D44493A229EA8FF303BF"/>
  </w:style>
  <w:style w:type="paragraph" w:customStyle="1" w:styleId="D86EC88C13F6284BBF69E38CC266526D">
    <w:name w:val="D86EC88C13F6284BBF69E38CC266526D"/>
  </w:style>
  <w:style w:type="paragraph" w:customStyle="1" w:styleId="287A7E8BF346084B989A3E199D5D7611">
    <w:name w:val="287A7E8BF346084B989A3E199D5D7611"/>
  </w:style>
  <w:style w:type="paragraph" w:customStyle="1" w:styleId="52F1DF5935639D4E8C1B96CC6708F6C3">
    <w:name w:val="52F1DF5935639D4E8C1B96CC6708F6C3"/>
  </w:style>
  <w:style w:type="paragraph" w:customStyle="1" w:styleId="ED7C194C65B5824E9E7CA6F5955E2E5E">
    <w:name w:val="ED7C194C65B5824E9E7CA6F5955E2E5E"/>
  </w:style>
  <w:style w:type="paragraph" w:customStyle="1" w:styleId="729B4DA91A72314E83C35B596F0E1251">
    <w:name w:val="729B4DA91A72314E83C35B596F0E1251"/>
  </w:style>
  <w:style w:type="paragraph" w:customStyle="1" w:styleId="25E60249EC19A14888FFD5A1EC0AE697">
    <w:name w:val="25E60249EC19A14888FFD5A1EC0AE697"/>
  </w:style>
  <w:style w:type="paragraph" w:customStyle="1" w:styleId="8C753CA67A58B94596C98B05E4C10C5E">
    <w:name w:val="8C753CA67A58B94596C98B05E4C10C5E"/>
  </w:style>
  <w:style w:type="paragraph" w:customStyle="1" w:styleId="7EA462E3BD79D04FBD4062E1E96D5067">
    <w:name w:val="7EA462E3BD79D04FBD4062E1E96D5067"/>
  </w:style>
  <w:style w:type="paragraph" w:customStyle="1" w:styleId="918D9ED2972E154193917856F8C8B860">
    <w:name w:val="918D9ED2972E154193917856F8C8B860"/>
  </w:style>
  <w:style w:type="paragraph" w:customStyle="1" w:styleId="F37393F5E69E3243A37598E7859E5BA7">
    <w:name w:val="F37393F5E69E3243A37598E7859E5BA7"/>
  </w:style>
  <w:style w:type="paragraph" w:customStyle="1" w:styleId="CF0E0EC2E4AD3047974F11043B0EFE88">
    <w:name w:val="CF0E0EC2E4AD3047974F11043B0EFE88"/>
  </w:style>
  <w:style w:type="paragraph" w:customStyle="1" w:styleId="A623FA7C89102945BB7357F7E62ABE8C">
    <w:name w:val="A623FA7C89102945BB7357F7E62ABE8C"/>
  </w:style>
  <w:style w:type="paragraph" w:customStyle="1" w:styleId="BAE2A76727FA2C49B6C7EDE6B0DBFCFF">
    <w:name w:val="BAE2A76727FA2C49B6C7EDE6B0DBFCFF"/>
  </w:style>
  <w:style w:type="paragraph" w:customStyle="1" w:styleId="A5FC377BF2FF284BB0424EDA19CB9BC0">
    <w:name w:val="A5FC377BF2FF284BB0424EDA19CB9BC0"/>
  </w:style>
  <w:style w:type="paragraph" w:customStyle="1" w:styleId="E5A6CDB375A5E14487290BDD8D21B468">
    <w:name w:val="E5A6CDB375A5E14487290BDD8D21B468"/>
  </w:style>
  <w:style w:type="paragraph" w:customStyle="1" w:styleId="F05F06AE0086E44C93C522322153BC93">
    <w:name w:val="F05F06AE0086E44C93C522322153BC93"/>
  </w:style>
  <w:style w:type="character" w:styleId="Strong">
    <w:name w:val="Strong"/>
    <w:basedOn w:val="DefaultParagraphFont"/>
    <w:uiPriority w:val="22"/>
    <w:unhideWhenUsed/>
    <w:qFormat/>
    <w:rPr>
      <w:b/>
      <w:bCs/>
    </w:rPr>
  </w:style>
  <w:style w:type="paragraph" w:customStyle="1" w:styleId="04128F3B968FA6449F5271128F6D5173">
    <w:name w:val="04128F3B968FA6449F5271128F6D5173"/>
  </w:style>
  <w:style w:type="paragraph" w:customStyle="1" w:styleId="FDCE1264A10AEC4CB9A489DF5E67F316">
    <w:name w:val="FDCE1264A10AEC4CB9A489DF5E67F316"/>
  </w:style>
  <w:style w:type="paragraph" w:customStyle="1" w:styleId="C49B2D8F7C8AA143B6E09418EA27A8A4">
    <w:name w:val="C49B2D8F7C8AA143B6E09418EA27A8A4"/>
  </w:style>
  <w:style w:type="paragraph" w:customStyle="1" w:styleId="7F67FC091E58D24BB5796F08620E6DD6">
    <w:name w:val="7F67FC091E58D24BB5796F08620E6DD6"/>
  </w:style>
  <w:style w:type="paragraph" w:customStyle="1" w:styleId="DA5EF879662CCA41A30A8A33A19FC822">
    <w:name w:val="DA5EF879662CCA41A30A8A33A19FC822"/>
  </w:style>
  <w:style w:type="paragraph" w:customStyle="1" w:styleId="403960DCD1C5C141841B02ECC50CDCE1">
    <w:name w:val="403960DCD1C5C141841B02ECC50CDCE1"/>
  </w:style>
  <w:style w:type="paragraph" w:customStyle="1" w:styleId="1F3923D2BC90894EAA3A2F7A12FC0EE7">
    <w:name w:val="1F3923D2BC90894EAA3A2F7A12FC0EE7"/>
  </w:style>
  <w:style w:type="paragraph" w:customStyle="1" w:styleId="D36B4E436A3F3746877F10C5E4AA58CF">
    <w:name w:val="D36B4E436A3F3746877F10C5E4AA58CF"/>
  </w:style>
  <w:style w:type="paragraph" w:customStyle="1" w:styleId="FCC043196B0B5C408E283F8B556EEDB7">
    <w:name w:val="FCC043196B0B5C408E283F8B556EEDB7"/>
  </w:style>
  <w:style w:type="paragraph" w:customStyle="1" w:styleId="4E8CDF7DA099D148A3E05D08D471AA5C">
    <w:name w:val="4E8CDF7DA099D148A3E05D08D471AA5C"/>
  </w:style>
  <w:style w:type="paragraph" w:customStyle="1" w:styleId="571F07361304064087E36356D6F15ADD">
    <w:name w:val="571F07361304064087E36356D6F15ADD"/>
  </w:style>
  <w:style w:type="paragraph" w:customStyle="1" w:styleId="C816BE27478AA34F9DC5233069652B20">
    <w:name w:val="C816BE27478AA34F9DC5233069652B20"/>
  </w:style>
  <w:style w:type="paragraph" w:customStyle="1" w:styleId="DE6C53F580C2F547B1E7ADD021546589">
    <w:name w:val="DE6C53F580C2F547B1E7ADD021546589"/>
  </w:style>
  <w:style w:type="paragraph" w:customStyle="1" w:styleId="E5531F83A6997546BBC6DF5D8B84C0BB">
    <w:name w:val="E5531F83A6997546BBC6DF5D8B84C0BB"/>
  </w:style>
  <w:style w:type="paragraph" w:customStyle="1" w:styleId="D243198777C0164B8A00EF33FE92AB30">
    <w:name w:val="D243198777C0164B8A00EF33FE92AB30"/>
  </w:style>
  <w:style w:type="paragraph" w:customStyle="1" w:styleId="D7001E503ED9F94681C8A995341372AD">
    <w:name w:val="D7001E503ED9F94681C8A995341372AD"/>
  </w:style>
  <w:style w:type="paragraph" w:customStyle="1" w:styleId="6CDD55970E451245B013A7CD7502B7B1">
    <w:name w:val="6CDD55970E451245B013A7CD7502B7B1"/>
  </w:style>
  <w:style w:type="paragraph" w:customStyle="1" w:styleId="6E48122718071741A5D3EC0D6F00D5B6">
    <w:name w:val="6E48122718071741A5D3EC0D6F00D5B6"/>
  </w:style>
  <w:style w:type="paragraph" w:customStyle="1" w:styleId="D1AABEF58E1A224DA914BF345AA605D8">
    <w:name w:val="D1AABEF58E1A224DA914BF345AA605D8"/>
  </w:style>
  <w:style w:type="paragraph" w:customStyle="1" w:styleId="1F576E001EAA434EA235D0797977C569">
    <w:name w:val="1F576E001EAA434EA235D0797977C569"/>
  </w:style>
  <w:style w:type="paragraph" w:customStyle="1" w:styleId="C9F7387E9E01F046850581B6576702BF">
    <w:name w:val="C9F7387E9E01F046850581B6576702BF"/>
  </w:style>
  <w:style w:type="paragraph" w:customStyle="1" w:styleId="31B5C4BCF5AF5D42AFDD22FFDBDB6ED1">
    <w:name w:val="31B5C4BCF5AF5D42AFDD22FFDBDB6ED1"/>
  </w:style>
  <w:style w:type="paragraph" w:customStyle="1" w:styleId="454BD4775B5C0749A1A7C50B9FD4E916">
    <w:name w:val="454BD4775B5C0749A1A7C50B9FD4E916"/>
  </w:style>
  <w:style w:type="paragraph" w:customStyle="1" w:styleId="867EC3673F46204A977B46671D5D19E0">
    <w:name w:val="867EC3673F46204A977B46671D5D19E0"/>
  </w:style>
  <w:style w:type="paragraph" w:customStyle="1" w:styleId="B338947B32219B49B4D4CEA16524466F">
    <w:name w:val="B338947B32219B49B4D4CEA16524466F"/>
  </w:style>
  <w:style w:type="paragraph" w:customStyle="1" w:styleId="95A16526BF3734429D29BD16C02D9EC0">
    <w:name w:val="95A16526BF3734429D29BD16C02D9EC0"/>
  </w:style>
  <w:style w:type="paragraph" w:customStyle="1" w:styleId="4606090DF3A9E04EBADF4E68A6EA3061">
    <w:name w:val="4606090DF3A9E04EBADF4E68A6EA3061"/>
  </w:style>
  <w:style w:type="paragraph" w:customStyle="1" w:styleId="0D8BE662771F1743931F451EE19545F8">
    <w:name w:val="0D8BE662771F1743931F451EE19545F8"/>
  </w:style>
  <w:style w:type="paragraph" w:customStyle="1" w:styleId="3D9CDCE20249584ABD60A8DC2175C899">
    <w:name w:val="3D9CDCE20249584ABD60A8DC2175C899"/>
  </w:style>
  <w:style w:type="paragraph" w:customStyle="1" w:styleId="6F3B2637E0321140A641857D394542ED">
    <w:name w:val="6F3B2637E0321140A641857D394542ED"/>
  </w:style>
  <w:style w:type="paragraph" w:customStyle="1" w:styleId="32B6739329D9484B84E526F2F598EBB1">
    <w:name w:val="32B6739329D9484B84E526F2F598EBB1"/>
  </w:style>
  <w:style w:type="paragraph" w:customStyle="1" w:styleId="66279EF29F0ACF4D93D3EAABC052C1D3">
    <w:name w:val="66279EF29F0ACF4D93D3EAABC052C1D3"/>
  </w:style>
  <w:style w:type="paragraph" w:customStyle="1" w:styleId="8D6544F5745F0A4981FABBCB1C38EF54">
    <w:name w:val="8D6544F5745F0A4981FABBCB1C38EF54"/>
  </w:style>
  <w:style w:type="paragraph" w:customStyle="1" w:styleId="FE4ECFC5B914E8488A900BA95C53AE00">
    <w:name w:val="FE4ECFC5B914E8488A900BA95C53AE00"/>
  </w:style>
  <w:style w:type="paragraph" w:customStyle="1" w:styleId="3B550028B875AF4E85C4A7AA8D44C499">
    <w:name w:val="3B550028B875AF4E85C4A7AA8D44C499"/>
  </w:style>
  <w:style w:type="paragraph" w:customStyle="1" w:styleId="FCA7F4381D7E9C45B5D0AAAC8E291BE0">
    <w:name w:val="FCA7F4381D7E9C45B5D0AAAC8E291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{E163811F-F271-D64F-B146-81A82E9150A1}tf02911896.dotx</Template>
  <TotalTime>53</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Amy Lancaster</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Lancaster</dc:creator>
  <cp:lastModifiedBy>Amy Lancaster</cp:lastModifiedBy>
  <cp:revision>8</cp:revision>
  <dcterms:created xsi:type="dcterms:W3CDTF">2020-09-14T20:22:00Z</dcterms:created>
  <dcterms:modified xsi:type="dcterms:W3CDTF">2020-09-16T18:34:00Z</dcterms:modified>
  <cp:contentStatus>Fur Friends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